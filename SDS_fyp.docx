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19B" w:rsidRDefault="004C2E5D" w:rsidP="004C2E5D">
      <w:pPr>
        <w:tabs>
          <w:tab w:val="left" w:pos="6690"/>
        </w:tabs>
        <w:ind w:left="-360"/>
      </w:pPr>
      <w:r>
        <w:tab/>
      </w:r>
    </w:p>
    <w:p w:rsidR="00BD519B" w:rsidRDefault="00BD519B">
      <w:pPr>
        <w:ind w:left="-360"/>
      </w:pPr>
    </w:p>
    <w:p w:rsidR="00BD519B" w:rsidRDefault="00BD519B">
      <w:pPr>
        <w:ind w:left="-360"/>
      </w:pPr>
      <w:bookmarkStart w:id="0" w:name="_top"/>
      <w:bookmarkEnd w:id="0"/>
    </w:p>
    <w:p w:rsidR="00BD519B" w:rsidRDefault="00BD519B">
      <w:pPr>
        <w:tabs>
          <w:tab w:val="right" w:pos="7920"/>
        </w:tabs>
        <w:rPr>
          <w:b/>
        </w:rPr>
      </w:pPr>
    </w:p>
    <w:p w:rsidR="00BD519B" w:rsidRDefault="00BD519B">
      <w:pPr>
        <w:tabs>
          <w:tab w:val="right" w:pos="7920"/>
        </w:tabs>
        <w:rPr>
          <w:b/>
          <w:sz w:val="25"/>
        </w:rPr>
      </w:pPr>
      <w:r>
        <w:rPr>
          <w:b/>
        </w:rPr>
        <w:tab/>
      </w:r>
    </w:p>
    <w:p w:rsidR="00BD519B" w:rsidRDefault="00BD519B">
      <w:pPr>
        <w:ind w:left="-360"/>
      </w:pPr>
    </w:p>
    <w:p w:rsidR="00BD519B" w:rsidRDefault="00BD519B">
      <w:pPr>
        <w:pStyle w:val="Heading6"/>
        <w:numPr>
          <w:ilvl w:val="0"/>
          <w:numId w:val="0"/>
        </w:numPr>
      </w:pPr>
    </w:p>
    <w:p w:rsidR="00BD519B" w:rsidRDefault="00BD519B"/>
    <w:p w:rsidR="00BD519B" w:rsidRDefault="00BD519B"/>
    <w:p w:rsidR="00BD519B" w:rsidRDefault="00BD519B"/>
    <w:p w:rsidR="00BD519B" w:rsidRDefault="00951B5B" w:rsidP="00AB185A">
      <w:pPr>
        <w:pStyle w:val="BodyTextInden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</w:rPr>
        <w:t>Project Title</w:t>
      </w:r>
    </w:p>
    <w:p w:rsidR="00AB185A" w:rsidRDefault="00AB185A" w:rsidP="00AB185A">
      <w:pPr>
        <w:pStyle w:val="BodyTextIndent"/>
        <w:rPr>
          <w:sz w:val="28"/>
        </w:rPr>
      </w:pPr>
    </w:p>
    <w:p w:rsidR="00AB185A" w:rsidRDefault="00987479" w:rsidP="00987479">
      <w:pPr>
        <w:pStyle w:val="BodyTextIndent"/>
        <w:tabs>
          <w:tab w:val="right" w:pos="918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Cutting Edge Reinforcement Learning</w:t>
      </w:r>
    </w:p>
    <w:p w:rsidR="00987479" w:rsidRDefault="00987479" w:rsidP="00987479">
      <w:pPr>
        <w:pStyle w:val="BodyTextIndent"/>
        <w:tabs>
          <w:tab w:val="right" w:pos="9180"/>
        </w:tabs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Model Implementation on Autonomous Rover</w:t>
      </w:r>
    </w:p>
    <w:p w:rsidR="00987479" w:rsidRDefault="00987479" w:rsidP="00987479">
      <w:pPr>
        <w:pStyle w:val="BodyTextIndent"/>
        <w:tabs>
          <w:tab w:val="right" w:pos="9180"/>
        </w:tabs>
        <w:rPr>
          <w:rFonts w:ascii="Century Gothic" w:hAnsi="Century Gothic"/>
          <w:sz w:val="28"/>
        </w:rPr>
      </w:pPr>
    </w:p>
    <w:p w:rsidR="00BD519B" w:rsidRDefault="00F5223E" w:rsidP="00AB185A">
      <w:pPr>
        <w:pStyle w:val="BodyTextIndent"/>
        <w:rPr>
          <w:sz w:val="28"/>
        </w:rPr>
      </w:pP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</w:rPr>
        <w:tab/>
      </w:r>
      <w:r w:rsidR="00951B5B">
        <w:rPr>
          <w:rFonts w:ascii="Century Gothic" w:hAnsi="Century Gothic"/>
          <w:sz w:val="28"/>
        </w:rPr>
        <w:tab/>
      </w:r>
      <w:r w:rsidR="00951B5B">
        <w:rPr>
          <w:rFonts w:ascii="Century Gothic" w:hAnsi="Century Gothic"/>
          <w:sz w:val="28"/>
        </w:rPr>
        <w:tab/>
        <w:t>Date:</w:t>
      </w:r>
      <w:r w:rsidR="00987479">
        <w:rPr>
          <w:rFonts w:ascii="Century Gothic" w:hAnsi="Century Gothic"/>
          <w:sz w:val="28"/>
        </w:rPr>
        <w:t xml:space="preserve"> 11/26/2022</w:t>
      </w:r>
    </w:p>
    <w:p w:rsidR="00BD519B" w:rsidRDefault="00BD519B">
      <w:pPr>
        <w:pStyle w:val="BodyTextIndent"/>
        <w:rPr>
          <w:sz w:val="28"/>
        </w:rPr>
      </w:pPr>
    </w:p>
    <w:p w:rsidR="00BD519B" w:rsidRDefault="00BD519B">
      <w:pPr>
        <w:pStyle w:val="BodyTextIndent"/>
        <w:rPr>
          <w:sz w:val="28"/>
        </w:rPr>
      </w:pPr>
    </w:p>
    <w:p w:rsidR="00BD519B" w:rsidRDefault="00BD519B">
      <w:pPr>
        <w:pStyle w:val="BodyTextIndent"/>
        <w:rPr>
          <w:sz w:val="28"/>
        </w:rPr>
      </w:pPr>
    </w:p>
    <w:p w:rsidR="00BD519B" w:rsidRDefault="00BD519B">
      <w:pPr>
        <w:pStyle w:val="BodyTextIndent"/>
        <w:rPr>
          <w:sz w:val="28"/>
        </w:rPr>
      </w:pPr>
    </w:p>
    <w:p w:rsidR="00BD519B" w:rsidRDefault="00BD519B">
      <w:pPr>
        <w:pStyle w:val="BodyTextIndent"/>
        <w:rPr>
          <w:sz w:val="28"/>
        </w:rPr>
      </w:pPr>
    </w:p>
    <w:p w:rsidR="00BD519B" w:rsidRDefault="00BD519B">
      <w:pPr>
        <w:pStyle w:val="BodyTextIndent"/>
        <w:rPr>
          <w:sz w:val="28"/>
        </w:rPr>
      </w:pPr>
    </w:p>
    <w:p w:rsidR="00BD519B" w:rsidRDefault="00BD519B">
      <w:pPr>
        <w:pStyle w:val="BodyTextIndent"/>
        <w:rPr>
          <w:sz w:val="28"/>
        </w:rPr>
      </w:pPr>
    </w:p>
    <w:p w:rsidR="00870C33" w:rsidRDefault="00870C33">
      <w:pPr>
        <w:pStyle w:val="BodyTextIndent"/>
        <w:rPr>
          <w:sz w:val="28"/>
        </w:rPr>
      </w:pPr>
    </w:p>
    <w:p w:rsidR="004C2E5D" w:rsidRDefault="004C2E5D" w:rsidP="000515A8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92D11" w:rsidRDefault="00992D11" w:rsidP="000515A8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92D11" w:rsidRDefault="00992D11" w:rsidP="000515A8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92D11" w:rsidRDefault="00992D11" w:rsidP="000515A8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92D11" w:rsidRDefault="00992D11" w:rsidP="000515A8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92D11" w:rsidRDefault="00992D11" w:rsidP="000515A8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992D11" w:rsidRDefault="00992D11" w:rsidP="000515A8">
      <w:pPr>
        <w:pStyle w:val="BodyTextIndent"/>
        <w:ind w:left="4320" w:firstLine="1080"/>
        <w:rPr>
          <w:rFonts w:ascii="Copperplate Gothic Bold" w:hAnsi="Copperplate Gothic Bold"/>
          <w:sz w:val="28"/>
          <w:u w:val="single"/>
        </w:rPr>
      </w:pPr>
    </w:p>
    <w:p w:rsidR="004C2E5D" w:rsidRDefault="004C2E5D" w:rsidP="00F24B9E">
      <w:pPr>
        <w:pStyle w:val="BodyTextIndent"/>
        <w:ind w:left="0"/>
        <w:rPr>
          <w:rFonts w:ascii="Century Gothic" w:hAnsi="Century Gothic"/>
          <w:sz w:val="28"/>
        </w:rPr>
      </w:pPr>
    </w:p>
    <w:p w:rsidR="00AB185A" w:rsidRDefault="00951B5B" w:rsidP="00AB185A">
      <w:pPr>
        <w:pStyle w:val="BodyTextIndent"/>
        <w:ind w:left="0"/>
        <w:rPr>
          <w:rFonts w:ascii="Copperplate Gothic Bold" w:hAnsi="Copperplate Gothic Bold"/>
          <w:sz w:val="28"/>
          <w:u w:val="single"/>
        </w:rPr>
      </w:pPr>
      <w:r>
        <w:rPr>
          <w:rFonts w:ascii="Copperplate Gothic Bold" w:hAnsi="Copperplate Gothic Bold"/>
          <w:sz w:val="28"/>
          <w:u w:val="single"/>
        </w:rPr>
        <w:t>Supervisor</w:t>
      </w:r>
      <w:r w:rsidR="00AB185A">
        <w:rPr>
          <w:rFonts w:ascii="Copperplate Gothic Bold" w:hAnsi="Copperplate Gothic Bold"/>
          <w:sz w:val="28"/>
          <w:u w:val="single"/>
        </w:rPr>
        <w:t>:</w:t>
      </w:r>
      <w:r w:rsidR="00F24B9E" w:rsidRPr="00F24B9E">
        <w:rPr>
          <w:rFonts w:ascii="Copperplate Gothic Bold" w:hAnsi="Copperplate Gothic Bold"/>
          <w:sz w:val="28"/>
        </w:rPr>
        <w:t xml:space="preserve">      </w:t>
      </w:r>
      <w:r w:rsidR="00AB185A">
        <w:rPr>
          <w:rFonts w:ascii="Copperplate Gothic Bold" w:hAnsi="Copperplate Gothic Bold"/>
          <w:sz w:val="28"/>
        </w:rPr>
        <w:tab/>
      </w:r>
      <w:r w:rsidR="00AB185A">
        <w:rPr>
          <w:rFonts w:ascii="Copperplate Gothic Bold" w:hAnsi="Copperplate Gothic Bold"/>
          <w:sz w:val="28"/>
        </w:rPr>
        <w:tab/>
      </w:r>
      <w:r w:rsidR="00AB185A" w:rsidRPr="00870C33">
        <w:rPr>
          <w:rFonts w:ascii="Copperplate Gothic Bold" w:hAnsi="Copperplate Gothic Bold"/>
          <w:sz w:val="28"/>
          <w:u w:val="single"/>
        </w:rPr>
        <w:t>Group Members</w:t>
      </w:r>
      <w:r w:rsidR="00AB185A">
        <w:rPr>
          <w:rFonts w:ascii="Copperplate Gothic Bold" w:hAnsi="Copperplate Gothic Bold"/>
          <w:sz w:val="28"/>
          <w:u w:val="single"/>
        </w:rPr>
        <w:t>:</w:t>
      </w:r>
    </w:p>
    <w:p w:rsidR="00987479" w:rsidRDefault="00987479" w:rsidP="00AB185A">
      <w:pPr>
        <w:pStyle w:val="BodyTextIndent"/>
        <w:ind w:left="0"/>
        <w:rPr>
          <w:rFonts w:ascii="Copperplate Gothic Bold" w:hAnsi="Copperplate Gothic Bold"/>
          <w:sz w:val="28"/>
        </w:rPr>
      </w:pP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  <w:t xml:space="preserve">Awaiz Adnan </w:t>
      </w:r>
      <w:r w:rsidR="00F24B9E">
        <w:rPr>
          <w:rFonts w:ascii="Copperplate Gothic Bold" w:hAnsi="Copperplate Gothic Bold"/>
          <w:sz w:val="28"/>
        </w:rPr>
        <w:t xml:space="preserve">  </w:t>
      </w:r>
      <w:r>
        <w:rPr>
          <w:rFonts w:ascii="Copperplate Gothic Bold" w:hAnsi="Copperplate Gothic Bold"/>
          <w:sz w:val="28"/>
        </w:rPr>
        <w:t>2019095</w:t>
      </w:r>
    </w:p>
    <w:p w:rsidR="00987479" w:rsidRDefault="00987479" w:rsidP="00AB185A">
      <w:pPr>
        <w:pStyle w:val="BodyTextIndent"/>
        <w:ind w:left="0"/>
        <w:rPr>
          <w:rFonts w:ascii="Copperplate Gothic Bold" w:hAnsi="Copperplate Gothic Bold"/>
          <w:sz w:val="28"/>
        </w:rPr>
      </w:pPr>
      <w:r>
        <w:rPr>
          <w:rFonts w:ascii="Copperplate Gothic Bold" w:hAnsi="Copperplate Gothic Bold"/>
          <w:sz w:val="28"/>
        </w:rPr>
        <w:tab/>
      </w:r>
      <w:r w:rsidR="00F24B9E">
        <w:rPr>
          <w:rFonts w:ascii="Copperplate Gothic Bold" w:hAnsi="Copperplate Gothic Bold"/>
          <w:sz w:val="28"/>
        </w:rPr>
        <w:tab/>
      </w:r>
      <w:r w:rsidR="00F24B9E">
        <w:rPr>
          <w:rFonts w:ascii="Copperplate Gothic Bold" w:hAnsi="Copperplate Gothic Bold"/>
          <w:sz w:val="28"/>
        </w:rPr>
        <w:tab/>
      </w:r>
      <w:r w:rsidR="00F24B9E">
        <w:rPr>
          <w:rFonts w:ascii="Copperplate Gothic Bold" w:hAnsi="Copperplate Gothic Bold"/>
          <w:sz w:val="28"/>
        </w:rPr>
        <w:tab/>
      </w:r>
      <w:r w:rsidR="00F24B9E"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 xml:space="preserve">Jahanzaib Khan Ludin </w:t>
      </w:r>
      <w:r w:rsidR="00F24B9E">
        <w:rPr>
          <w:rFonts w:ascii="Copperplate Gothic Bold" w:hAnsi="Copperplate Gothic Bold"/>
          <w:sz w:val="28"/>
        </w:rPr>
        <w:t xml:space="preserve">  </w:t>
      </w:r>
      <w:r>
        <w:rPr>
          <w:rFonts w:ascii="Copperplate Gothic Bold" w:hAnsi="Copperplate Gothic Bold"/>
          <w:sz w:val="28"/>
        </w:rPr>
        <w:t>201918</w:t>
      </w:r>
      <w:r w:rsidR="00F24B9E">
        <w:rPr>
          <w:rFonts w:ascii="Copperplate Gothic Bold" w:hAnsi="Copperplate Gothic Bold"/>
          <w:sz w:val="28"/>
        </w:rPr>
        <w:t>7</w:t>
      </w:r>
    </w:p>
    <w:p w:rsidR="00F24B9E" w:rsidRDefault="00F24B9E" w:rsidP="00AB185A">
      <w:pPr>
        <w:pStyle w:val="BodyTextIndent"/>
        <w:ind w:left="0"/>
        <w:rPr>
          <w:rFonts w:ascii="Copperplate Gothic Bold" w:hAnsi="Copperplate Gothic Bold"/>
          <w:sz w:val="28"/>
        </w:rPr>
      </w:pP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  <w:t>Faiz ul Hassan gardezi  2019123</w:t>
      </w:r>
    </w:p>
    <w:p w:rsidR="00F24B9E" w:rsidRPr="00987479" w:rsidRDefault="00F24B9E" w:rsidP="00AB185A">
      <w:pPr>
        <w:pStyle w:val="BodyTextIndent"/>
        <w:ind w:left="0"/>
        <w:rPr>
          <w:rFonts w:ascii="Copperplate Gothic Bold" w:hAnsi="Copperplate Gothic Bold"/>
          <w:sz w:val="28"/>
        </w:rPr>
      </w:pP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</w:r>
      <w:r>
        <w:rPr>
          <w:rFonts w:ascii="Copperplate Gothic Bold" w:hAnsi="Copperplate Gothic Bold"/>
          <w:sz w:val="28"/>
        </w:rPr>
        <w:tab/>
        <w:t>Zain ul furqan shahid   2019554</w:t>
      </w:r>
    </w:p>
    <w:p w:rsidR="00AB185A" w:rsidRDefault="00AB185A" w:rsidP="00AB185A">
      <w:pPr>
        <w:pStyle w:val="BodyTextIndent"/>
        <w:ind w:left="5760"/>
        <w:rPr>
          <w:rFonts w:ascii="Copperplate Gothic Bold" w:hAnsi="Copperplate Gothic Bold"/>
          <w:sz w:val="28"/>
        </w:rPr>
      </w:pPr>
    </w:p>
    <w:p w:rsidR="00AB185A" w:rsidRDefault="00951B5B" w:rsidP="00951B5B">
      <w:pPr>
        <w:pStyle w:val="BodyTextIndent"/>
        <w:ind w:left="0"/>
        <w:rPr>
          <w:rFonts w:ascii="Century Gothic" w:hAnsi="Century Gothic"/>
          <w:sz w:val="28"/>
        </w:rPr>
      </w:pPr>
      <w:r>
        <w:rPr>
          <w:rFonts w:ascii="Copperplate Gothic Bold" w:hAnsi="Copperplate Gothic Bold"/>
          <w:sz w:val="28"/>
          <w:u w:val="single"/>
        </w:rPr>
        <w:t>Co-Supervisor:</w:t>
      </w:r>
      <w:r w:rsidR="00AB185A">
        <w:rPr>
          <w:rFonts w:ascii="Century Gothic" w:hAnsi="Century Gothic"/>
          <w:sz w:val="28"/>
        </w:rPr>
        <w:tab/>
      </w:r>
      <w:r w:rsidR="00AB185A">
        <w:rPr>
          <w:rFonts w:ascii="Century Gothic" w:hAnsi="Century Gothic"/>
          <w:sz w:val="28"/>
        </w:rPr>
        <w:tab/>
      </w:r>
      <w:r w:rsidR="00AB185A">
        <w:rPr>
          <w:rFonts w:ascii="Century Gothic" w:hAnsi="Century Gothic"/>
          <w:sz w:val="28"/>
        </w:rPr>
        <w:tab/>
      </w:r>
      <w:r w:rsidR="00AB185A">
        <w:rPr>
          <w:rFonts w:ascii="Century Gothic" w:hAnsi="Century Gothic"/>
          <w:sz w:val="28"/>
        </w:rPr>
        <w:tab/>
      </w:r>
      <w:r w:rsidR="00AB185A">
        <w:rPr>
          <w:rFonts w:ascii="Century Gothic" w:hAnsi="Century Gothic"/>
          <w:sz w:val="28"/>
        </w:rPr>
        <w:tab/>
      </w:r>
      <w:r w:rsidR="00AB185A">
        <w:rPr>
          <w:rFonts w:ascii="Century Gothic" w:hAnsi="Century Gothic"/>
          <w:sz w:val="28"/>
        </w:rPr>
        <w:tab/>
      </w:r>
    </w:p>
    <w:p w:rsidR="004C2E5D" w:rsidRDefault="004C2E5D" w:rsidP="004C2E5D">
      <w:pPr>
        <w:tabs>
          <w:tab w:val="left" w:pos="6690"/>
        </w:tabs>
        <w:ind w:left="-360"/>
      </w:pPr>
      <w:r>
        <w:lastRenderedPageBreak/>
        <w:tab/>
      </w:r>
      <w:r>
        <w:tab/>
      </w:r>
    </w:p>
    <w:p w:rsidR="00BD519B" w:rsidRDefault="00BD519B" w:rsidP="004C2E5D">
      <w:pPr>
        <w:pStyle w:val="BodyTextIndent"/>
        <w:tabs>
          <w:tab w:val="left" w:pos="5580"/>
        </w:tabs>
        <w:rPr>
          <w:sz w:val="24"/>
        </w:rPr>
      </w:pPr>
    </w:p>
    <w:p w:rsidR="00BD519B" w:rsidRDefault="00BD519B"/>
    <w:p w:rsidR="00BD519B" w:rsidRDefault="00BD519B"/>
    <w:p w:rsidR="00BD519B" w:rsidRDefault="00BD519B"/>
    <w:p w:rsidR="001B511F" w:rsidRPr="00573FEA" w:rsidRDefault="001B511F" w:rsidP="00BF4458">
      <w:pPr>
        <w:pStyle w:val="Header"/>
      </w:pPr>
      <w:r>
        <w:t>Revision History:</w:t>
      </w:r>
    </w:p>
    <w:p w:rsidR="001B511F" w:rsidRDefault="001B511F" w:rsidP="001B511F"/>
    <w:p w:rsidR="001B511F" w:rsidRDefault="001B511F" w:rsidP="001B511F"/>
    <w:tbl>
      <w:tblPr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0"/>
        <w:gridCol w:w="2594"/>
        <w:gridCol w:w="4695"/>
      </w:tblGrid>
      <w:tr w:rsidR="001B511F" w:rsidTr="00DE534F">
        <w:tc>
          <w:tcPr>
            <w:tcW w:w="2100" w:type="dxa"/>
          </w:tcPr>
          <w:p w:rsidR="001B511F" w:rsidRDefault="001B511F" w:rsidP="00DE534F">
            <w:r>
              <w:rPr>
                <w:b/>
                <w:i/>
              </w:rPr>
              <w:t>Revision History</w:t>
            </w:r>
          </w:p>
        </w:tc>
        <w:tc>
          <w:tcPr>
            <w:tcW w:w="2594" w:type="dxa"/>
          </w:tcPr>
          <w:p w:rsidR="001B511F" w:rsidRDefault="001B511F" w:rsidP="00DE534F">
            <w:r>
              <w:rPr>
                <w:b/>
                <w:i/>
              </w:rPr>
              <w:t>Date</w:t>
            </w:r>
          </w:p>
        </w:tc>
        <w:tc>
          <w:tcPr>
            <w:tcW w:w="4695" w:type="dxa"/>
          </w:tcPr>
          <w:p w:rsidR="001B511F" w:rsidRDefault="001B511F" w:rsidP="00DE534F">
            <w:r>
              <w:rPr>
                <w:b/>
                <w:i/>
              </w:rPr>
              <w:t>Comments</w:t>
            </w:r>
          </w:p>
        </w:tc>
      </w:tr>
      <w:tr w:rsidR="001B511F" w:rsidTr="00DE534F">
        <w:tc>
          <w:tcPr>
            <w:tcW w:w="2100" w:type="dxa"/>
          </w:tcPr>
          <w:p w:rsidR="001B511F" w:rsidRDefault="001B511F" w:rsidP="00DE534F">
            <w:r>
              <w:t>1.00</w:t>
            </w:r>
          </w:p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Default="001B511F" w:rsidP="00DE534F"/>
        </w:tc>
      </w:tr>
      <w:tr w:rsidR="001B511F" w:rsidTr="00DE534F">
        <w:tc>
          <w:tcPr>
            <w:tcW w:w="2100" w:type="dxa"/>
          </w:tcPr>
          <w:p w:rsidR="001B511F" w:rsidRDefault="001B511F" w:rsidP="00DE534F">
            <w:r>
              <w:t>2.00</w:t>
            </w:r>
          </w:p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Default="001B511F" w:rsidP="00DE534F"/>
        </w:tc>
      </w:tr>
      <w:tr w:rsidR="001B511F" w:rsidTr="00DE534F">
        <w:tc>
          <w:tcPr>
            <w:tcW w:w="2100" w:type="dxa"/>
          </w:tcPr>
          <w:p w:rsidR="001B511F" w:rsidRDefault="001B511F" w:rsidP="00DE534F"/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Default="001B511F" w:rsidP="00DE534F"/>
        </w:tc>
      </w:tr>
    </w:tbl>
    <w:p w:rsidR="001B511F" w:rsidRDefault="001B511F" w:rsidP="001B511F"/>
    <w:p w:rsidR="001B511F" w:rsidRPr="00573FEA" w:rsidRDefault="001B511F" w:rsidP="00BF4458">
      <w:pPr>
        <w:pStyle w:val="Header"/>
      </w:pPr>
      <w:r>
        <w:t>Document Approval:</w:t>
      </w:r>
    </w:p>
    <w:p w:rsidR="001B511F" w:rsidRDefault="001B511F" w:rsidP="001B511F">
      <w:r>
        <w:t>The following document has been accepted and approved by the following:</w:t>
      </w:r>
    </w:p>
    <w:p w:rsidR="001B511F" w:rsidRDefault="001B511F" w:rsidP="001B511F"/>
    <w:tbl>
      <w:tblPr>
        <w:tblStyle w:val="TableGrid"/>
        <w:tblW w:w="9389" w:type="dxa"/>
        <w:tblLayout w:type="fixed"/>
        <w:tblLook w:val="0000"/>
      </w:tblPr>
      <w:tblGrid>
        <w:gridCol w:w="2100"/>
        <w:gridCol w:w="2594"/>
        <w:gridCol w:w="4695"/>
      </w:tblGrid>
      <w:tr w:rsidR="001B511F" w:rsidTr="00DE534F">
        <w:tc>
          <w:tcPr>
            <w:tcW w:w="2100" w:type="dxa"/>
          </w:tcPr>
          <w:p w:rsidR="001B511F" w:rsidRDefault="001B511F" w:rsidP="00DE534F">
            <w:r>
              <w:rPr>
                <w:b/>
                <w:i/>
              </w:rPr>
              <w:t>Signature</w:t>
            </w:r>
          </w:p>
        </w:tc>
        <w:tc>
          <w:tcPr>
            <w:tcW w:w="2594" w:type="dxa"/>
          </w:tcPr>
          <w:p w:rsidR="001B511F" w:rsidRDefault="001B511F" w:rsidP="00DE534F">
            <w:r>
              <w:rPr>
                <w:b/>
                <w:i/>
              </w:rPr>
              <w:t>Date</w:t>
            </w:r>
          </w:p>
        </w:tc>
        <w:tc>
          <w:tcPr>
            <w:tcW w:w="4695" w:type="dxa"/>
          </w:tcPr>
          <w:p w:rsidR="001B511F" w:rsidRDefault="001B511F" w:rsidP="00DE534F">
            <w:r>
              <w:rPr>
                <w:b/>
                <w:i/>
              </w:rPr>
              <w:t>Name</w:t>
            </w:r>
          </w:p>
        </w:tc>
      </w:tr>
      <w:tr w:rsidR="001B511F" w:rsidTr="00DE534F">
        <w:tc>
          <w:tcPr>
            <w:tcW w:w="2100" w:type="dxa"/>
          </w:tcPr>
          <w:p w:rsidR="001B511F" w:rsidRDefault="001B511F" w:rsidP="00DE534F"/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Pr="00560349" w:rsidRDefault="001B511F" w:rsidP="00DE534F"/>
        </w:tc>
      </w:tr>
      <w:tr w:rsidR="001B511F" w:rsidTr="00DE534F">
        <w:tc>
          <w:tcPr>
            <w:tcW w:w="2100" w:type="dxa"/>
          </w:tcPr>
          <w:p w:rsidR="001B511F" w:rsidRDefault="001B511F" w:rsidP="00DE534F"/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Pr="00560349" w:rsidRDefault="001B511F" w:rsidP="00DE534F"/>
        </w:tc>
      </w:tr>
      <w:tr w:rsidR="001B511F" w:rsidTr="00DE534F">
        <w:tc>
          <w:tcPr>
            <w:tcW w:w="2100" w:type="dxa"/>
          </w:tcPr>
          <w:p w:rsidR="001B511F" w:rsidRDefault="001B511F" w:rsidP="00DE534F"/>
        </w:tc>
        <w:tc>
          <w:tcPr>
            <w:tcW w:w="2594" w:type="dxa"/>
          </w:tcPr>
          <w:p w:rsidR="001B511F" w:rsidRDefault="001B511F" w:rsidP="00DE534F"/>
        </w:tc>
        <w:tc>
          <w:tcPr>
            <w:tcW w:w="4695" w:type="dxa"/>
          </w:tcPr>
          <w:p w:rsidR="001B511F" w:rsidRPr="00560349" w:rsidRDefault="001B511F" w:rsidP="00DE534F"/>
        </w:tc>
      </w:tr>
    </w:tbl>
    <w:p w:rsidR="001B511F" w:rsidRDefault="001B511F" w:rsidP="001B511F"/>
    <w:p w:rsidR="001B511F" w:rsidRDefault="001B511F" w:rsidP="001B511F">
      <w:pPr>
        <w:jc w:val="left"/>
      </w:pPr>
      <w:r>
        <w:br w:type="page"/>
      </w:r>
    </w:p>
    <w:sdt>
      <w:sdtPr>
        <w:rPr>
          <w:rFonts w:ascii="Garamond" w:eastAsia="Times New Roman" w:hAnsi="Garamond" w:cs="Times New Roman"/>
          <w:b w:val="0"/>
          <w:bCs w:val="0"/>
          <w:color w:val="auto"/>
          <w:sz w:val="24"/>
          <w:szCs w:val="24"/>
          <w:lang w:eastAsia="en-US"/>
        </w:rPr>
        <w:id w:val="666677577"/>
        <w:docPartObj>
          <w:docPartGallery w:val="Table of Contents"/>
          <w:docPartUnique/>
        </w:docPartObj>
      </w:sdtPr>
      <w:sdtEndPr>
        <w:rPr>
          <w:rFonts w:ascii="Century" w:hAnsi="Century"/>
          <w:noProof/>
        </w:rPr>
      </w:sdtEndPr>
      <w:sdtContent>
        <w:p w:rsidR="00823A54" w:rsidRDefault="00084060" w:rsidP="00287891">
          <w:pPr>
            <w:pStyle w:val="TOCHeading"/>
          </w:pPr>
          <w:r>
            <w:t>List</w:t>
          </w:r>
          <w:r w:rsidR="00823A54">
            <w:t xml:space="preserve"> of Contents</w:t>
          </w:r>
        </w:p>
        <w:bookmarkStart w:id="1" w:name="_GoBack"/>
        <w:bookmarkEnd w:id="1"/>
        <w:p w:rsidR="00F34E3E" w:rsidRDefault="00C1079D">
          <w:pPr>
            <w:pStyle w:val="TOC1"/>
            <w:tabs>
              <w:tab w:val="left" w:pos="480"/>
              <w:tab w:val="right" w:leader="dot" w:pos="91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C1079D">
            <w:fldChar w:fldCharType="begin"/>
          </w:r>
          <w:r w:rsidR="00823A54">
            <w:instrText xml:space="preserve"> TOC \o "1-3" \h \z \u </w:instrText>
          </w:r>
          <w:r w:rsidRPr="00C1079D">
            <w:fldChar w:fldCharType="separate"/>
          </w:r>
          <w:hyperlink w:anchor="_Toc402273396" w:history="1">
            <w:r w:rsidR="00F34E3E" w:rsidRPr="00A3227F">
              <w:rPr>
                <w:rStyle w:val="Hyperlink"/>
                <w:noProof/>
              </w:rPr>
              <w:t>1.</w:t>
            </w:r>
            <w:r w:rsidR="00F34E3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INTRODUCTION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397" w:history="1">
            <w:r w:rsidR="00F34E3E" w:rsidRPr="00A3227F">
              <w:rPr>
                <w:rStyle w:val="Hyperlink"/>
                <w:noProof/>
              </w:rPr>
              <w:t>1.1.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PURPOSE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398" w:history="1">
            <w:r w:rsidR="00F34E3E" w:rsidRPr="00A3227F">
              <w:rPr>
                <w:rStyle w:val="Hyperlink"/>
                <w:noProof/>
              </w:rPr>
              <w:t>1.2.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PRODUCT SCOPE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399" w:history="1">
            <w:r w:rsidR="00F34E3E" w:rsidRPr="00A3227F">
              <w:rPr>
                <w:rStyle w:val="Hyperlink"/>
                <w:noProof/>
              </w:rPr>
              <w:t>1.3.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OVERVIEW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1"/>
            <w:tabs>
              <w:tab w:val="left" w:pos="480"/>
              <w:tab w:val="right" w:leader="dot" w:pos="91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273400" w:history="1">
            <w:r w:rsidR="00F34E3E" w:rsidRPr="00A3227F">
              <w:rPr>
                <w:rStyle w:val="Hyperlink"/>
                <w:noProof/>
              </w:rPr>
              <w:t>2.</w:t>
            </w:r>
            <w:r w:rsidR="00F34E3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THE OVERALL DESCRIPTION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401" w:history="1">
            <w:r w:rsidR="00F34E3E" w:rsidRPr="00A3227F">
              <w:rPr>
                <w:rStyle w:val="Hyperlink"/>
                <w:noProof/>
              </w:rPr>
              <w:t>2.1. PRODUCT PERSPECTIVE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1"/>
            <w:tabs>
              <w:tab w:val="left" w:pos="480"/>
              <w:tab w:val="right" w:leader="dot" w:pos="91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273402" w:history="1">
            <w:r w:rsidR="00F34E3E" w:rsidRPr="00A3227F">
              <w:rPr>
                <w:rStyle w:val="Hyperlink"/>
                <w:noProof/>
              </w:rPr>
              <w:t>3.</w:t>
            </w:r>
            <w:r w:rsidR="00F34E3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WORK BREAKDOWN STRUCTURE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1"/>
            <w:tabs>
              <w:tab w:val="left" w:pos="480"/>
              <w:tab w:val="right" w:leader="dot" w:pos="91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273403" w:history="1">
            <w:r w:rsidR="00F34E3E" w:rsidRPr="00A3227F">
              <w:rPr>
                <w:rStyle w:val="Hyperlink"/>
                <w:noProof/>
              </w:rPr>
              <w:t>4.</w:t>
            </w:r>
            <w:r w:rsidR="00F34E3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Design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404" w:history="1">
            <w:r w:rsidR="00F34E3E" w:rsidRPr="00A3227F">
              <w:rPr>
                <w:rStyle w:val="Hyperlink"/>
                <w:noProof/>
              </w:rPr>
              <w:t>4.1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ARCHITECTURAL DESIGN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405" w:history="1">
            <w:r w:rsidR="00F34E3E" w:rsidRPr="00A3227F">
              <w:rPr>
                <w:rStyle w:val="Hyperlink"/>
                <w:noProof/>
              </w:rPr>
              <w:t>4.2.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Why we choose ????? Architecture Design?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406" w:history="1">
            <w:r w:rsidR="00F34E3E" w:rsidRPr="00A3227F">
              <w:rPr>
                <w:rStyle w:val="Hyperlink"/>
                <w:noProof/>
              </w:rPr>
              <w:t>4.3.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MODULE IDENTIFICATION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1"/>
            <w:tabs>
              <w:tab w:val="left" w:pos="480"/>
              <w:tab w:val="right" w:leader="dot" w:pos="91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02273407" w:history="1">
            <w:r w:rsidR="00F34E3E" w:rsidRPr="00A3227F">
              <w:rPr>
                <w:rStyle w:val="Hyperlink"/>
                <w:noProof/>
              </w:rPr>
              <w:t>5.</w:t>
            </w:r>
            <w:r w:rsidR="00F34E3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4+1 ARCHITECTURE VIEW MODEL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408" w:history="1">
            <w:r w:rsidR="00F34E3E" w:rsidRPr="00A3227F">
              <w:rPr>
                <w:rStyle w:val="Hyperlink"/>
                <w:noProof/>
                <w:lang w:eastAsia="en-GB"/>
              </w:rPr>
              <w:t>5.1.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  <w:lang w:eastAsia="en-GB"/>
              </w:rPr>
              <w:t>Use Case View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409" w:history="1">
            <w:r w:rsidR="00F34E3E" w:rsidRPr="00A3227F">
              <w:rPr>
                <w:rStyle w:val="Hyperlink"/>
                <w:noProof/>
              </w:rPr>
              <w:t>5.2.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Logical View: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410" w:history="1">
            <w:r w:rsidR="00F34E3E" w:rsidRPr="00A3227F">
              <w:rPr>
                <w:rStyle w:val="Hyperlink"/>
                <w:noProof/>
              </w:rPr>
              <w:t>5.3.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Development View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411" w:history="1">
            <w:r w:rsidR="00F34E3E" w:rsidRPr="00A3227F">
              <w:rPr>
                <w:rStyle w:val="Hyperlink"/>
                <w:noProof/>
              </w:rPr>
              <w:t>5.4.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Process View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412" w:history="1">
            <w:r w:rsidR="00F34E3E" w:rsidRPr="00A3227F">
              <w:rPr>
                <w:rStyle w:val="Hyperlink"/>
                <w:noProof/>
              </w:rPr>
              <w:t>5.5.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Physical View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3E" w:rsidRDefault="00C1079D">
          <w:pPr>
            <w:pStyle w:val="TOC2"/>
            <w:tabs>
              <w:tab w:val="left" w:pos="960"/>
              <w:tab w:val="right" w:leader="dot" w:pos="916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02273413" w:history="1">
            <w:r w:rsidR="00F34E3E" w:rsidRPr="00A3227F">
              <w:rPr>
                <w:rStyle w:val="Hyperlink"/>
                <w:noProof/>
              </w:rPr>
              <w:t>5.6.</w:t>
            </w:r>
            <w:r w:rsidR="00F34E3E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34E3E" w:rsidRPr="00A3227F">
              <w:rPr>
                <w:rStyle w:val="Hyperlink"/>
                <w:noProof/>
              </w:rPr>
              <w:t>User Interface Design</w:t>
            </w:r>
            <w:r w:rsidR="00F34E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4E3E">
              <w:rPr>
                <w:noProof/>
                <w:webHidden/>
              </w:rPr>
              <w:instrText xml:space="preserve"> PAGEREF _Toc402273413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E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A54" w:rsidRDefault="00C1079D">
          <w:r>
            <w:rPr>
              <w:b/>
              <w:bCs/>
              <w:noProof/>
            </w:rPr>
            <w:fldChar w:fldCharType="end"/>
          </w:r>
        </w:p>
      </w:sdtContent>
    </w:sdt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E75BA9" w:rsidRDefault="00E75BA9" w:rsidP="0033790E">
      <w:pPr>
        <w:jc w:val="left"/>
        <w:rPr>
          <w:b/>
          <w:i/>
        </w:rPr>
      </w:pPr>
    </w:p>
    <w:p w:rsidR="00C618DC" w:rsidRPr="00084060" w:rsidRDefault="00084060" w:rsidP="0033790E">
      <w:pPr>
        <w:jc w:val="left"/>
        <w:rPr>
          <w:b/>
          <w:i/>
        </w:rPr>
      </w:pPr>
      <w:r w:rsidRPr="00084060">
        <w:rPr>
          <w:b/>
          <w:i/>
        </w:rPr>
        <w:lastRenderedPageBreak/>
        <w:t>Please note that there are many figures that you have to draw. I have only included two.</w:t>
      </w:r>
    </w:p>
    <w:p w:rsidR="00C618DC" w:rsidRDefault="00084060" w:rsidP="00C618DC">
      <w:pPr>
        <w:pStyle w:val="TOCHeading"/>
      </w:pPr>
      <w:r>
        <w:t>List</w:t>
      </w:r>
      <w:r w:rsidR="00C618DC">
        <w:t xml:space="preserve"> of Figures</w:t>
      </w:r>
    </w:p>
    <w:p w:rsidR="00C618DC" w:rsidRDefault="00C618DC">
      <w:pPr>
        <w:pStyle w:val="TableofFigures"/>
        <w:tabs>
          <w:tab w:val="right" w:leader="dot" w:pos="9163"/>
        </w:tabs>
      </w:pPr>
    </w:p>
    <w:p w:rsidR="00084060" w:rsidRDefault="00C1079D">
      <w:pPr>
        <w:pStyle w:val="TableofFigures"/>
        <w:tabs>
          <w:tab w:val="right" w:leader="dot" w:pos="91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C618DC">
        <w:instrText xml:space="preserve"> TOC \h \z \c "Figure" </w:instrText>
      </w:r>
      <w:r>
        <w:fldChar w:fldCharType="separate"/>
      </w:r>
      <w:hyperlink w:anchor="_Toc402272869" w:history="1">
        <w:r w:rsidR="00084060" w:rsidRPr="00193707">
          <w:rPr>
            <w:rStyle w:val="Hyperlink"/>
            <w:noProof/>
          </w:rPr>
          <w:t>Figure 1 Work Breakdown Structure</w:t>
        </w:r>
        <w:r w:rsidR="00084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4060">
          <w:rPr>
            <w:noProof/>
            <w:webHidden/>
          </w:rPr>
          <w:instrText xml:space="preserve"> PAGEREF _Toc402272869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40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4060" w:rsidRDefault="00C1079D">
      <w:pPr>
        <w:pStyle w:val="TableofFigures"/>
        <w:tabs>
          <w:tab w:val="right" w:leader="dot" w:pos="91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272870" w:history="1">
        <w:r w:rsidR="00084060" w:rsidRPr="00193707">
          <w:rPr>
            <w:rStyle w:val="Hyperlink"/>
            <w:noProof/>
          </w:rPr>
          <w:t>5 4+1 Architecture View</w:t>
        </w:r>
        <w:r w:rsidR="000840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4060">
          <w:rPr>
            <w:noProof/>
            <w:webHidden/>
          </w:rPr>
          <w:instrText xml:space="preserve"> PAGEREF _Toc402272870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406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18DC" w:rsidRDefault="00C1079D" w:rsidP="0033790E">
      <w:pPr>
        <w:jc w:val="left"/>
      </w:pPr>
      <w:r>
        <w:fldChar w:fldCharType="end"/>
      </w: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E75BA9" w:rsidRDefault="00E75BA9" w:rsidP="0033790E">
      <w:pPr>
        <w:jc w:val="left"/>
        <w:rPr>
          <w:b/>
          <w:color w:val="365F91" w:themeColor="accent1" w:themeShade="BF"/>
          <w:sz w:val="44"/>
          <w:szCs w:val="44"/>
        </w:rPr>
      </w:pPr>
    </w:p>
    <w:p w:rsidR="00084060" w:rsidRPr="00084060" w:rsidRDefault="00084060" w:rsidP="0033790E">
      <w:pPr>
        <w:jc w:val="left"/>
        <w:rPr>
          <w:b/>
          <w:color w:val="365F91" w:themeColor="accent1" w:themeShade="BF"/>
          <w:sz w:val="44"/>
          <w:szCs w:val="44"/>
        </w:rPr>
      </w:pPr>
      <w:r w:rsidRPr="00084060">
        <w:rPr>
          <w:b/>
          <w:color w:val="365F91" w:themeColor="accent1" w:themeShade="BF"/>
          <w:sz w:val="44"/>
          <w:szCs w:val="44"/>
        </w:rPr>
        <w:lastRenderedPageBreak/>
        <w:t>List of Tables</w:t>
      </w:r>
    </w:p>
    <w:p w:rsidR="00084060" w:rsidRDefault="00C618DC" w:rsidP="0033790E">
      <w:pPr>
        <w:jc w:val="left"/>
      </w:pPr>
      <w:r>
        <w:br w:type="page"/>
      </w:r>
    </w:p>
    <w:p w:rsidR="00084060" w:rsidRDefault="00084060" w:rsidP="0033790E">
      <w:pPr>
        <w:jc w:val="left"/>
      </w:pPr>
    </w:p>
    <w:p w:rsidR="000515A8" w:rsidRDefault="000515A8" w:rsidP="00287891">
      <w:pPr>
        <w:pStyle w:val="Heading1"/>
        <w:numPr>
          <w:ilvl w:val="0"/>
          <w:numId w:val="13"/>
        </w:numPr>
      </w:pPr>
      <w:bookmarkStart w:id="2" w:name="_Toc402273396"/>
      <w:r>
        <w:t>INTRODUCTION</w:t>
      </w:r>
      <w:bookmarkEnd w:id="2"/>
    </w:p>
    <w:p w:rsidR="00E502B7" w:rsidRDefault="00CC6004" w:rsidP="00AB185A">
      <w:pPr>
        <w:pStyle w:val="Heading2"/>
        <w:numPr>
          <w:ilvl w:val="1"/>
          <w:numId w:val="13"/>
        </w:numPr>
      </w:pPr>
      <w:bookmarkStart w:id="3" w:name="_Toc402273397"/>
      <w:r>
        <w:t>PURPOSE</w:t>
      </w:r>
      <w:bookmarkEnd w:id="3"/>
    </w:p>
    <w:p w:rsidR="008B497D" w:rsidRDefault="008B497D" w:rsidP="008B497D"/>
    <w:p w:rsidR="008B497D" w:rsidRPr="008B497D" w:rsidRDefault="008B497D" w:rsidP="008B497D"/>
    <w:p w:rsidR="00BF5976" w:rsidRDefault="00A50512" w:rsidP="00AB185A">
      <w:pPr>
        <w:pStyle w:val="Heading2"/>
        <w:numPr>
          <w:ilvl w:val="1"/>
          <w:numId w:val="13"/>
        </w:numPr>
      </w:pPr>
      <w:bookmarkStart w:id="4" w:name="_Toc402273398"/>
      <w:r>
        <w:t xml:space="preserve">PRODUCT </w:t>
      </w:r>
      <w:r w:rsidR="00CC6004">
        <w:t>SCOPE</w:t>
      </w:r>
      <w:bookmarkEnd w:id="4"/>
    </w:p>
    <w:p w:rsidR="00CC7B67" w:rsidRDefault="00CC7B67" w:rsidP="00CC7B67"/>
    <w:p w:rsidR="00B74641" w:rsidRDefault="00B74641" w:rsidP="00CC7B67"/>
    <w:p w:rsidR="00B74641" w:rsidRDefault="00B74641" w:rsidP="00CC7B67"/>
    <w:p w:rsidR="00B74641" w:rsidRDefault="00B74641" w:rsidP="00CC7B67"/>
    <w:p w:rsidR="00B74641" w:rsidRDefault="00B74641" w:rsidP="00CC7B67"/>
    <w:p w:rsidR="008B497D" w:rsidRDefault="008B497D" w:rsidP="008B497D">
      <w:pPr>
        <w:pStyle w:val="Caption"/>
        <w:keepNext/>
      </w:pPr>
      <w:r>
        <w:t xml:space="preserve">Table </w:t>
      </w:r>
      <w:r w:rsidR="00C1079D">
        <w:fldChar w:fldCharType="begin"/>
      </w:r>
      <w:r>
        <w:instrText xml:space="preserve"> SEQ Table \* ARABIC </w:instrText>
      </w:r>
      <w:r w:rsidR="00C1079D">
        <w:fldChar w:fldCharType="separate"/>
      </w:r>
      <w:r>
        <w:rPr>
          <w:noProof/>
        </w:rPr>
        <w:t>1</w:t>
      </w:r>
      <w:r w:rsidR="00C1079D">
        <w:fldChar w:fldCharType="end"/>
      </w:r>
      <w:r>
        <w:t>: Terms used in this document and their description</w:t>
      </w:r>
    </w:p>
    <w:tbl>
      <w:tblPr>
        <w:tblStyle w:val="LightGrid-Accent11"/>
        <w:tblW w:w="9090" w:type="dxa"/>
        <w:tblInd w:w="80" w:type="dxa"/>
        <w:tblLook w:val="04A0"/>
      </w:tblPr>
      <w:tblGrid>
        <w:gridCol w:w="2638"/>
        <w:gridCol w:w="6452"/>
      </w:tblGrid>
      <w:tr w:rsidR="00A50512" w:rsidTr="00DE534F">
        <w:trPr>
          <w:cnfStyle w:val="100000000000"/>
        </w:trPr>
        <w:tc>
          <w:tcPr>
            <w:cnfStyle w:val="001000000000"/>
            <w:tcW w:w="2638" w:type="dxa"/>
          </w:tcPr>
          <w:p w:rsidR="00A50512" w:rsidRDefault="00A50512" w:rsidP="00DE534F">
            <w:r>
              <w:t>Name</w:t>
            </w:r>
          </w:p>
        </w:tc>
        <w:tc>
          <w:tcPr>
            <w:tcW w:w="6452" w:type="dxa"/>
          </w:tcPr>
          <w:p w:rsidR="00A50512" w:rsidRDefault="00A50512" w:rsidP="00DE534F">
            <w:pPr>
              <w:cnfStyle w:val="100000000000"/>
            </w:pPr>
            <w:r>
              <w:t>Description</w:t>
            </w:r>
          </w:p>
        </w:tc>
      </w:tr>
      <w:tr w:rsidR="00A50512" w:rsidTr="00DE534F">
        <w:trPr>
          <w:cnfStyle w:val="000000100000"/>
        </w:trPr>
        <w:tc>
          <w:tcPr>
            <w:cnfStyle w:val="001000000000"/>
            <w:tcW w:w="2638" w:type="dxa"/>
          </w:tcPr>
          <w:p w:rsidR="00A50512" w:rsidRPr="00C437CE" w:rsidRDefault="00A50512" w:rsidP="00DE534F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A50512" w:rsidRDefault="00A50512" w:rsidP="00DE534F">
            <w:pPr>
              <w:cnfStyle w:val="000000100000"/>
            </w:pPr>
          </w:p>
        </w:tc>
      </w:tr>
      <w:tr w:rsidR="00A50512" w:rsidTr="00DE534F">
        <w:trPr>
          <w:cnfStyle w:val="000000010000"/>
        </w:trPr>
        <w:tc>
          <w:tcPr>
            <w:cnfStyle w:val="001000000000"/>
            <w:tcW w:w="2638" w:type="dxa"/>
          </w:tcPr>
          <w:p w:rsidR="00A50512" w:rsidRPr="00C437CE" w:rsidRDefault="00A50512" w:rsidP="00DE534F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A50512" w:rsidRDefault="00A50512" w:rsidP="00DE534F">
            <w:pPr>
              <w:cnfStyle w:val="000000010000"/>
            </w:pPr>
          </w:p>
        </w:tc>
      </w:tr>
      <w:tr w:rsidR="00A50512" w:rsidTr="00DE534F">
        <w:trPr>
          <w:cnfStyle w:val="000000100000"/>
        </w:trPr>
        <w:tc>
          <w:tcPr>
            <w:cnfStyle w:val="001000000000"/>
            <w:tcW w:w="2638" w:type="dxa"/>
          </w:tcPr>
          <w:p w:rsidR="00A50512" w:rsidRPr="00C437CE" w:rsidRDefault="00A50512" w:rsidP="00DE534F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A50512" w:rsidRDefault="00A50512" w:rsidP="00DE534F">
            <w:pPr>
              <w:cnfStyle w:val="000000100000"/>
            </w:pPr>
          </w:p>
        </w:tc>
      </w:tr>
      <w:tr w:rsidR="00A50512" w:rsidTr="00DE534F">
        <w:trPr>
          <w:cnfStyle w:val="000000010000"/>
        </w:trPr>
        <w:tc>
          <w:tcPr>
            <w:cnfStyle w:val="001000000000"/>
            <w:tcW w:w="2638" w:type="dxa"/>
          </w:tcPr>
          <w:p w:rsidR="00A50512" w:rsidRPr="00C437CE" w:rsidRDefault="00A50512" w:rsidP="00DE534F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A50512" w:rsidRDefault="00A50512" w:rsidP="00DE534F">
            <w:pPr>
              <w:cnfStyle w:val="000000010000"/>
            </w:pPr>
          </w:p>
        </w:tc>
      </w:tr>
      <w:tr w:rsidR="00A50512" w:rsidTr="00DE534F">
        <w:trPr>
          <w:cnfStyle w:val="000000100000"/>
        </w:trPr>
        <w:tc>
          <w:tcPr>
            <w:cnfStyle w:val="001000000000"/>
            <w:tcW w:w="2638" w:type="dxa"/>
          </w:tcPr>
          <w:p w:rsidR="00A50512" w:rsidRPr="00C437CE" w:rsidRDefault="00A50512" w:rsidP="00DE534F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A50512" w:rsidRDefault="00A50512" w:rsidP="00DE534F">
            <w:pPr>
              <w:cnfStyle w:val="000000100000"/>
            </w:pPr>
          </w:p>
        </w:tc>
      </w:tr>
      <w:tr w:rsidR="00A50512" w:rsidTr="00DE534F">
        <w:trPr>
          <w:cnfStyle w:val="000000010000"/>
        </w:trPr>
        <w:tc>
          <w:tcPr>
            <w:cnfStyle w:val="001000000000"/>
            <w:tcW w:w="2638" w:type="dxa"/>
          </w:tcPr>
          <w:p w:rsidR="00A50512" w:rsidRDefault="00A50512" w:rsidP="00DE534F">
            <w:pPr>
              <w:rPr>
                <w:sz w:val="20"/>
              </w:rPr>
            </w:pPr>
          </w:p>
        </w:tc>
        <w:tc>
          <w:tcPr>
            <w:tcW w:w="6452" w:type="dxa"/>
          </w:tcPr>
          <w:p w:rsidR="00A50512" w:rsidRDefault="00A50512" w:rsidP="00DE534F">
            <w:pPr>
              <w:cnfStyle w:val="000000010000"/>
            </w:pPr>
          </w:p>
        </w:tc>
      </w:tr>
    </w:tbl>
    <w:p w:rsidR="00AB32B2" w:rsidRDefault="00CC6004" w:rsidP="00AB185A">
      <w:pPr>
        <w:pStyle w:val="Heading2"/>
        <w:numPr>
          <w:ilvl w:val="1"/>
          <w:numId w:val="13"/>
        </w:numPr>
      </w:pPr>
      <w:bookmarkStart w:id="5" w:name="_Toc402273399"/>
      <w:r>
        <w:t>OVERVIEW</w:t>
      </w:r>
      <w:bookmarkEnd w:id="5"/>
    </w:p>
    <w:p w:rsidR="001A6384" w:rsidRPr="001A6384" w:rsidRDefault="001A6384" w:rsidP="001A6384">
      <w:r>
        <w:t>.</w:t>
      </w:r>
    </w:p>
    <w:p w:rsidR="00E502B7" w:rsidRDefault="00E502B7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8B497D" w:rsidRDefault="008B497D" w:rsidP="000515A8"/>
    <w:p w:rsidR="00E502B7" w:rsidRDefault="001A6384" w:rsidP="00287891">
      <w:pPr>
        <w:pStyle w:val="Heading1"/>
      </w:pPr>
      <w:bookmarkStart w:id="6" w:name="_Toc402273400"/>
      <w:r>
        <w:lastRenderedPageBreak/>
        <w:t xml:space="preserve">THE OVERALL </w:t>
      </w:r>
      <w:r w:rsidR="004D3F3B">
        <w:t>DESCRIPTION</w:t>
      </w:r>
      <w:bookmarkEnd w:id="6"/>
    </w:p>
    <w:p w:rsidR="0033790E" w:rsidRPr="0033790E" w:rsidRDefault="0033790E" w:rsidP="0033790E">
      <w:pPr>
        <w:rPr>
          <w:sz w:val="16"/>
          <w:szCs w:val="16"/>
        </w:rPr>
      </w:pPr>
    </w:p>
    <w:p w:rsidR="001A6384" w:rsidRDefault="001A6384" w:rsidP="00E502B7">
      <w:r>
        <w:t>The description of the proposed system is given below. This description defines the product in different directions.</w:t>
      </w:r>
    </w:p>
    <w:p w:rsidR="001A6384" w:rsidRDefault="001A6384" w:rsidP="00AB185A">
      <w:pPr>
        <w:pStyle w:val="Heading2"/>
        <w:numPr>
          <w:ilvl w:val="0"/>
          <w:numId w:val="0"/>
        </w:numPr>
      </w:pPr>
      <w:bookmarkStart w:id="7" w:name="_Toc402273401"/>
      <w:r>
        <w:t xml:space="preserve">2.1. </w:t>
      </w:r>
      <w:r w:rsidR="00CC6004">
        <w:t>PRODUCT PERSPECTIVE</w:t>
      </w:r>
      <w:bookmarkEnd w:id="7"/>
    </w:p>
    <w:p w:rsidR="00F5223E" w:rsidRDefault="00F5223E" w:rsidP="00BF5976"/>
    <w:p w:rsidR="00F5223E" w:rsidRDefault="00F5223E" w:rsidP="00287891">
      <w:pPr>
        <w:pStyle w:val="Heading1"/>
      </w:pPr>
      <w:bookmarkStart w:id="8" w:name="_Toc402273402"/>
      <w:r>
        <w:t>WORK BREAKDOWN STRUCTURE</w:t>
      </w:r>
      <w:bookmarkEnd w:id="8"/>
    </w:p>
    <w:p w:rsidR="00EC4FEF" w:rsidRDefault="00EC4FEF" w:rsidP="00EC4FEF">
      <w:pPr>
        <w:keepNext/>
      </w:pPr>
    </w:p>
    <w:p w:rsidR="00F5223E" w:rsidRPr="00F5223E" w:rsidRDefault="00EC4FEF" w:rsidP="00EC4FEF">
      <w:pPr>
        <w:pStyle w:val="Caption"/>
        <w:jc w:val="center"/>
      </w:pPr>
      <w:bookmarkStart w:id="9" w:name="_Toc402272869"/>
      <w:r>
        <w:t xml:space="preserve">Figure </w:t>
      </w:r>
      <w:r w:rsidR="00C1079D">
        <w:fldChar w:fldCharType="begin"/>
      </w:r>
      <w:r>
        <w:instrText xml:space="preserve"> SEQ Figure \* ARABIC </w:instrText>
      </w:r>
      <w:r w:rsidR="00C1079D">
        <w:fldChar w:fldCharType="separate"/>
      </w:r>
      <w:r w:rsidR="00C618DC">
        <w:rPr>
          <w:noProof/>
        </w:rPr>
        <w:t>1</w:t>
      </w:r>
      <w:r w:rsidR="00C1079D">
        <w:fldChar w:fldCharType="end"/>
      </w:r>
      <w:r>
        <w:t xml:space="preserve"> Work Breakdown Structure</w:t>
      </w:r>
      <w:bookmarkEnd w:id="9"/>
    </w:p>
    <w:p w:rsidR="00F7200F" w:rsidRDefault="00F7200F" w:rsidP="00F7200F"/>
    <w:p w:rsidR="00EC4FEF" w:rsidRDefault="00EC4FEF">
      <w:pPr>
        <w:jc w:val="left"/>
      </w:pPr>
      <w:r>
        <w:br w:type="page"/>
      </w:r>
    </w:p>
    <w:p w:rsidR="00287891" w:rsidRPr="00287891" w:rsidRDefault="00287891" w:rsidP="00287891">
      <w:pPr>
        <w:pStyle w:val="Heading1"/>
      </w:pPr>
      <w:bookmarkStart w:id="10" w:name="_Toc402273403"/>
      <w:r w:rsidRPr="00287891">
        <w:lastRenderedPageBreak/>
        <w:t>Design</w:t>
      </w:r>
      <w:bookmarkEnd w:id="10"/>
    </w:p>
    <w:p w:rsidR="00EC4FEF" w:rsidRDefault="00EC4FEF" w:rsidP="00287891">
      <w:pPr>
        <w:pStyle w:val="Heading2"/>
        <w:numPr>
          <w:ilvl w:val="1"/>
          <w:numId w:val="39"/>
        </w:numPr>
      </w:pPr>
      <w:bookmarkStart w:id="11" w:name="_Toc402273404"/>
      <w:r>
        <w:t>ARCHITECTURAL DESIGN</w:t>
      </w:r>
      <w:bookmarkEnd w:id="11"/>
    </w:p>
    <w:p w:rsidR="009863EA" w:rsidRDefault="009863EA" w:rsidP="009863EA">
      <w:pPr>
        <w:rPr>
          <w:rFonts w:cs="Arial"/>
          <w:shd w:val="clear" w:color="auto" w:fill="FFFFFF"/>
        </w:rPr>
      </w:pPr>
    </w:p>
    <w:p w:rsidR="00FE7142" w:rsidRDefault="00FE7142" w:rsidP="009863EA">
      <w:pPr>
        <w:rPr>
          <w:rFonts w:cs="Arial"/>
          <w:shd w:val="clear" w:color="auto" w:fill="FFFFFF"/>
        </w:rPr>
      </w:pPr>
    </w:p>
    <w:p w:rsidR="00FE7142" w:rsidRDefault="00FE7142" w:rsidP="009863EA">
      <w:pPr>
        <w:rPr>
          <w:rFonts w:cs="Arial"/>
          <w:shd w:val="clear" w:color="auto" w:fill="FFFFFF"/>
        </w:rPr>
      </w:pPr>
    </w:p>
    <w:p w:rsidR="00FE7142" w:rsidRDefault="00FE7142" w:rsidP="009863EA">
      <w:pPr>
        <w:rPr>
          <w:rFonts w:cs="Arial"/>
          <w:shd w:val="clear" w:color="auto" w:fill="FFFFFF"/>
        </w:rPr>
      </w:pPr>
    </w:p>
    <w:p w:rsidR="00EE5905" w:rsidRDefault="00EE5905" w:rsidP="009863EA">
      <w:pPr>
        <w:rPr>
          <w:rFonts w:cs="Arial"/>
          <w:shd w:val="clear" w:color="auto" w:fill="FFFFFF"/>
        </w:rPr>
      </w:pPr>
    </w:p>
    <w:p w:rsidR="00EE5905" w:rsidRDefault="00EE5905" w:rsidP="009863EA">
      <w:pPr>
        <w:rPr>
          <w:rFonts w:cs="Arial"/>
          <w:shd w:val="clear" w:color="auto" w:fill="FFFFFF"/>
        </w:rPr>
      </w:pPr>
    </w:p>
    <w:p w:rsidR="009863EA" w:rsidRPr="009863EA" w:rsidRDefault="009863EA" w:rsidP="009863EA"/>
    <w:p w:rsidR="00EE5905" w:rsidRDefault="00EE5905" w:rsidP="00EE5905">
      <w:pPr>
        <w:pStyle w:val="Heading3"/>
        <w:numPr>
          <w:ilvl w:val="0"/>
          <w:numId w:val="0"/>
        </w:numPr>
        <w:ind w:left="720"/>
      </w:pPr>
    </w:p>
    <w:p w:rsidR="00EE5905" w:rsidRDefault="00EE5905" w:rsidP="00EE5905"/>
    <w:p w:rsidR="00EE5905" w:rsidRPr="00EE5905" w:rsidRDefault="00EE5905" w:rsidP="00EE5905"/>
    <w:p w:rsidR="00EE5905" w:rsidRDefault="00EE5905" w:rsidP="00EE5905">
      <w:pPr>
        <w:pStyle w:val="Heading3"/>
        <w:numPr>
          <w:ilvl w:val="0"/>
          <w:numId w:val="0"/>
        </w:numPr>
        <w:ind w:left="720" w:hanging="720"/>
      </w:pPr>
    </w:p>
    <w:p w:rsidR="00EE5905" w:rsidRDefault="00EE5905" w:rsidP="00EE5905">
      <w:pPr>
        <w:pStyle w:val="Heading3"/>
        <w:numPr>
          <w:ilvl w:val="0"/>
          <w:numId w:val="0"/>
        </w:numPr>
        <w:ind w:left="720" w:hanging="720"/>
      </w:pPr>
    </w:p>
    <w:p w:rsidR="00EE5905" w:rsidRDefault="00EE5905" w:rsidP="00EE5905">
      <w:pPr>
        <w:pStyle w:val="Heading3"/>
        <w:numPr>
          <w:ilvl w:val="0"/>
          <w:numId w:val="0"/>
        </w:numPr>
        <w:ind w:left="720" w:hanging="720"/>
      </w:pPr>
    </w:p>
    <w:p w:rsidR="00EE5905" w:rsidRDefault="00EE5905" w:rsidP="00EE5905">
      <w:pPr>
        <w:pStyle w:val="Heading3"/>
        <w:numPr>
          <w:ilvl w:val="0"/>
          <w:numId w:val="0"/>
        </w:numPr>
        <w:ind w:left="720" w:hanging="720"/>
      </w:pPr>
    </w:p>
    <w:p w:rsidR="00EE5905" w:rsidRDefault="00EE5905" w:rsidP="00EE5905">
      <w:pPr>
        <w:pStyle w:val="Heading3"/>
        <w:numPr>
          <w:ilvl w:val="0"/>
          <w:numId w:val="0"/>
        </w:numPr>
        <w:ind w:left="720" w:hanging="720"/>
      </w:pPr>
    </w:p>
    <w:p w:rsidR="00EE5905" w:rsidRDefault="00EE5905" w:rsidP="00EE5905">
      <w:pPr>
        <w:pStyle w:val="Heading3"/>
        <w:numPr>
          <w:ilvl w:val="0"/>
          <w:numId w:val="0"/>
        </w:numPr>
        <w:ind w:left="720" w:hanging="720"/>
      </w:pPr>
    </w:p>
    <w:p w:rsidR="00EE5905" w:rsidRDefault="00EE5905" w:rsidP="00EE5905">
      <w:pPr>
        <w:pStyle w:val="Heading3"/>
        <w:numPr>
          <w:ilvl w:val="0"/>
          <w:numId w:val="0"/>
        </w:numPr>
        <w:ind w:left="720" w:hanging="720"/>
      </w:pPr>
    </w:p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C1079D" w:rsidP="00EE590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6" type="#_x0000_t202" style="position:absolute;left:0;text-align:left;margin-left:15.45pt;margin-top:19.65pt;width:403pt;height:20.9pt;z-index:251661824;visibility:visible;mso-width-relative:margin;mso-height-relative:margin" wrapcoords="-40 0 -40 20829 21600 20829 21600 0 -4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" stroked="f">
            <v:textbox inset="0,0,0,0">
              <w:txbxContent>
                <w:p w:rsidR="00877CB2" w:rsidRPr="003A6D97" w:rsidRDefault="00877CB2" w:rsidP="00877CB2">
                  <w:pPr>
                    <w:pStyle w:val="Caption"/>
                    <w:jc w:val="center"/>
                    <w:rPr>
                      <w:noProof/>
                      <w:sz w:val="24"/>
                      <w:szCs w:val="24"/>
                    </w:rPr>
                  </w:pPr>
                </w:p>
              </w:txbxContent>
            </v:textbox>
            <w10:wrap type="through"/>
          </v:shape>
        </w:pict>
      </w:r>
    </w:p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EE5905" w:rsidP="00EE5905"/>
    <w:p w:rsidR="00EE5905" w:rsidRDefault="00176DCD" w:rsidP="00176DCD">
      <w:pPr>
        <w:pStyle w:val="Heading2"/>
        <w:numPr>
          <w:ilvl w:val="1"/>
          <w:numId w:val="40"/>
        </w:numPr>
      </w:pPr>
      <w:bookmarkStart w:id="12" w:name="_Toc402273405"/>
      <w:r>
        <w:t xml:space="preserve">Why we choose </w:t>
      </w:r>
      <w:r w:rsidR="00FE7142" w:rsidRPr="00FE7142">
        <w:rPr>
          <w:sz w:val="48"/>
          <w:szCs w:val="48"/>
          <w:u w:val="single"/>
        </w:rPr>
        <w:t>?????</w:t>
      </w:r>
      <w:r>
        <w:t xml:space="preserve"> Architecture Design?</w:t>
      </w:r>
      <w:bookmarkEnd w:id="12"/>
    </w:p>
    <w:p w:rsidR="00D50C95" w:rsidRDefault="00D50C95" w:rsidP="00D50C95"/>
    <w:p w:rsidR="00D50C95" w:rsidRDefault="00D50C95" w:rsidP="00D50C95">
      <w:pPr>
        <w:keepNext/>
        <w:jc w:val="center"/>
      </w:pPr>
    </w:p>
    <w:p w:rsidR="00B00B1D" w:rsidRDefault="00B00B1D" w:rsidP="00D50C95"/>
    <w:p w:rsidR="00084060" w:rsidRDefault="00084060" w:rsidP="00084060">
      <w:pPr>
        <w:pStyle w:val="Heading2"/>
      </w:pPr>
      <w:bookmarkStart w:id="13" w:name="_Toc402273406"/>
      <w:r>
        <w:t>MODULE IDENTIFICATION</w:t>
      </w:r>
      <w:bookmarkEnd w:id="13"/>
    </w:p>
    <w:p w:rsidR="00FE7142" w:rsidRDefault="00FE7142" w:rsidP="00D50C95"/>
    <w:p w:rsidR="00FE7142" w:rsidRDefault="00FE7142" w:rsidP="00D50C95"/>
    <w:p w:rsidR="00FE7142" w:rsidRDefault="00FE7142" w:rsidP="00D50C95"/>
    <w:p w:rsidR="00FE7142" w:rsidRDefault="00FE7142" w:rsidP="00D50C95"/>
    <w:p w:rsidR="00FE7142" w:rsidRDefault="00FE7142" w:rsidP="00D50C95"/>
    <w:p w:rsidR="00FE7142" w:rsidRPr="00D50C95" w:rsidRDefault="00FE7142" w:rsidP="00D50C95"/>
    <w:p w:rsidR="00D50C95" w:rsidRDefault="00B00B1D" w:rsidP="00B00B1D">
      <w:pPr>
        <w:pStyle w:val="Heading1"/>
      </w:pPr>
      <w:bookmarkStart w:id="14" w:name="_Toc402273407"/>
      <w:r>
        <w:t>4+1 ARCHITECTURE VIEW MODEL</w:t>
      </w:r>
      <w:bookmarkEnd w:id="14"/>
    </w:p>
    <w:p w:rsidR="00B00B1D" w:rsidRPr="00B00B1D" w:rsidRDefault="00FE7142" w:rsidP="00B00B1D">
      <w:r>
        <w:t>In this section, you draw the</w:t>
      </w:r>
      <w:r w:rsidR="00B00B1D">
        <w:t xml:space="preserve"> architecture using the views defined in the “4+1” model. </w:t>
      </w:r>
    </w:p>
    <w:p w:rsidR="00EE5905" w:rsidRDefault="00EE5905" w:rsidP="00EE5905"/>
    <w:p w:rsidR="00C618DC" w:rsidRDefault="00B00B1D" w:rsidP="00C618DC">
      <w:pPr>
        <w:keepNext/>
        <w:jc w:val="center"/>
      </w:pPr>
      <w:r>
        <w:rPr>
          <w:noProof/>
        </w:rPr>
        <w:drawing>
          <wp:inline distT="0" distB="0" distL="0" distR="0">
            <wp:extent cx="3840480" cy="18288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5" w:rsidRPr="00C618DC" w:rsidRDefault="00C1079D" w:rsidP="00C618DC">
      <w:pPr>
        <w:pStyle w:val="Caption"/>
        <w:jc w:val="center"/>
      </w:pPr>
      <w:r>
        <w:fldChar w:fldCharType="begin"/>
      </w:r>
      <w:r w:rsidR="00C618DC">
        <w:instrText xml:space="preserve"> SEQ Figure \* ARABIC </w:instrText>
      </w:r>
      <w:r>
        <w:fldChar w:fldCharType="separate"/>
      </w:r>
      <w:bookmarkStart w:id="15" w:name="_Toc402272870"/>
      <w:r w:rsidR="00C618DC">
        <w:rPr>
          <w:noProof/>
        </w:rPr>
        <w:t>5</w:t>
      </w:r>
      <w:r>
        <w:fldChar w:fldCharType="end"/>
      </w:r>
      <w:r w:rsidR="00C618DC">
        <w:t xml:space="preserve"> 4+1 Architecture View</w:t>
      </w:r>
      <w:bookmarkEnd w:id="15"/>
    </w:p>
    <w:p w:rsidR="00CE59CE" w:rsidRDefault="00CE59CE" w:rsidP="00CE59CE"/>
    <w:p w:rsidR="00CE59CE" w:rsidRPr="00CE59CE" w:rsidRDefault="00CE59CE" w:rsidP="002E0094">
      <w:pPr>
        <w:pStyle w:val="Heading2"/>
        <w:numPr>
          <w:ilvl w:val="1"/>
          <w:numId w:val="43"/>
        </w:numPr>
        <w:rPr>
          <w:lang w:eastAsia="en-GB"/>
        </w:rPr>
      </w:pPr>
      <w:bookmarkStart w:id="16" w:name="_Toc402273408"/>
      <w:r w:rsidRPr="00CE59CE">
        <w:rPr>
          <w:lang w:eastAsia="en-GB"/>
        </w:rPr>
        <w:t>Use Case View</w:t>
      </w:r>
      <w:bookmarkEnd w:id="16"/>
    </w:p>
    <w:p w:rsidR="00CE59CE" w:rsidRDefault="00CE59CE" w:rsidP="00CE59CE">
      <w:pPr>
        <w:rPr>
          <w:rFonts w:ascii="Times New Roman" w:hAnsi="Times New Roman"/>
          <w:color w:val="000000"/>
          <w:sz w:val="28"/>
          <w:szCs w:val="28"/>
          <w:lang w:eastAsia="en-GB"/>
        </w:rPr>
      </w:pPr>
      <w:r w:rsidRPr="00CE59CE">
        <w:rPr>
          <w:rFonts w:ascii="Times New Roman" w:hAnsi="Times New Roman"/>
          <w:color w:val="000000"/>
          <w:sz w:val="28"/>
          <w:szCs w:val="28"/>
          <w:lang w:eastAsia="en-GB"/>
        </w:rPr>
        <w:t>This is a list of use-cases that represent major functionality of the final system:</w:t>
      </w:r>
    </w:p>
    <w:p w:rsidR="00D017A8" w:rsidRDefault="00D017A8" w:rsidP="00D017A8">
      <w:pPr>
        <w:pStyle w:val="Heading2"/>
      </w:pPr>
      <w:bookmarkStart w:id="17" w:name="_Toc402273409"/>
      <w:r>
        <w:t>Logical View:</w:t>
      </w:r>
      <w:bookmarkEnd w:id="17"/>
    </w:p>
    <w:p w:rsidR="00FE7142" w:rsidRPr="00FE7142" w:rsidRDefault="00FE7142" w:rsidP="00FE7142"/>
    <w:p w:rsidR="00E65FA5" w:rsidRDefault="00E65FA5" w:rsidP="00E65FA5">
      <w:pPr>
        <w:pStyle w:val="Heading2"/>
      </w:pPr>
      <w:bookmarkStart w:id="18" w:name="_Toc402273410"/>
      <w:r>
        <w:t>Development View</w:t>
      </w:r>
      <w:bookmarkEnd w:id="18"/>
    </w:p>
    <w:p w:rsidR="00E65FA5" w:rsidRDefault="00E65FA5" w:rsidP="00E65FA5">
      <w:pPr>
        <w:pStyle w:val="Heading2"/>
      </w:pPr>
      <w:bookmarkStart w:id="19" w:name="_Toc402273411"/>
      <w:r>
        <w:t>Process View</w:t>
      </w:r>
      <w:bookmarkEnd w:id="19"/>
    </w:p>
    <w:p w:rsidR="00E65FA5" w:rsidRDefault="00E65FA5" w:rsidP="00E81782">
      <w:pPr>
        <w:jc w:val="left"/>
      </w:pPr>
    </w:p>
    <w:p w:rsidR="00E81782" w:rsidRDefault="00E81782" w:rsidP="00E81782">
      <w:pPr>
        <w:pStyle w:val="Heading2"/>
      </w:pPr>
      <w:bookmarkStart w:id="20" w:name="_Toc402273412"/>
      <w:r>
        <w:t>Physical View</w:t>
      </w:r>
      <w:bookmarkEnd w:id="20"/>
    </w:p>
    <w:p w:rsidR="00E81782" w:rsidRPr="00E81782" w:rsidRDefault="00E81782" w:rsidP="00E81782"/>
    <w:p w:rsidR="00287891" w:rsidRDefault="00287891" w:rsidP="00287891"/>
    <w:p w:rsidR="00287891" w:rsidRDefault="00287891" w:rsidP="00287891"/>
    <w:p w:rsidR="00287891" w:rsidRDefault="00287891" w:rsidP="00287891"/>
    <w:p w:rsidR="00287891" w:rsidRDefault="00287891" w:rsidP="00287891"/>
    <w:p w:rsidR="00287891" w:rsidRDefault="00287891" w:rsidP="00287891"/>
    <w:p w:rsidR="00287891" w:rsidRDefault="00287891" w:rsidP="00287891"/>
    <w:p w:rsidR="00287891" w:rsidRDefault="00287891" w:rsidP="00287891"/>
    <w:p w:rsidR="00287891" w:rsidRDefault="00287891" w:rsidP="00287891"/>
    <w:p w:rsidR="00287891" w:rsidRDefault="00287891" w:rsidP="00287891"/>
    <w:p w:rsidR="00287891" w:rsidRPr="00287891" w:rsidRDefault="00287891" w:rsidP="00287891"/>
    <w:p w:rsidR="00287891" w:rsidRDefault="00287891" w:rsidP="009863EA">
      <w:pPr>
        <w:pStyle w:val="Heading3"/>
        <w:numPr>
          <w:ilvl w:val="0"/>
          <w:numId w:val="0"/>
        </w:numPr>
        <w:ind w:left="360"/>
      </w:pPr>
    </w:p>
    <w:p w:rsidR="00287891" w:rsidRPr="00287891" w:rsidRDefault="00287891" w:rsidP="00287891"/>
    <w:p w:rsidR="009863EA" w:rsidRDefault="009863EA" w:rsidP="009863EA">
      <w:pPr>
        <w:pStyle w:val="Heading2"/>
      </w:pPr>
      <w:bookmarkStart w:id="21" w:name="_Toc402273413"/>
      <w:r>
        <w:t>User Interface Design</w:t>
      </w:r>
      <w:bookmarkEnd w:id="21"/>
    </w:p>
    <w:p w:rsidR="00084060" w:rsidRPr="00084060" w:rsidRDefault="00084060" w:rsidP="00084060"/>
    <w:sectPr w:rsidR="00084060" w:rsidRPr="00084060" w:rsidSect="00C1079D">
      <w:headerReference w:type="default" r:id="rId12"/>
      <w:footerReference w:type="default" r:id="rId13"/>
      <w:pgSz w:w="12240" w:h="15840"/>
      <w:pgMar w:top="1440" w:right="1267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CFE" w:rsidRDefault="00105CFE">
      <w:r>
        <w:separator/>
      </w:r>
    </w:p>
  </w:endnote>
  <w:endnote w:type="continuationSeparator" w:id="1">
    <w:p w:rsidR="00105CFE" w:rsidRDefault="00105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0A" w:rsidRDefault="00BE210A" w:rsidP="001B511F">
    <w:pPr>
      <w:rPr>
        <w:sz w:val="14"/>
      </w:rPr>
    </w:pPr>
  </w:p>
  <w:p w:rsidR="00BE210A" w:rsidRDefault="00BE210A" w:rsidP="001B511F">
    <w:pPr>
      <w:pStyle w:val="Footer"/>
    </w:pPr>
  </w:p>
  <w:p w:rsidR="00BE210A" w:rsidRPr="001B511F" w:rsidRDefault="00BE210A" w:rsidP="001B51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CFE" w:rsidRDefault="00105CFE">
      <w:r>
        <w:separator/>
      </w:r>
    </w:p>
  </w:footnote>
  <w:footnote w:type="continuationSeparator" w:id="1">
    <w:p w:rsidR="00105CFE" w:rsidRDefault="00105C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B5B" w:rsidRDefault="00951B5B" w:rsidP="00BF4458">
    <w:pPr>
      <w:pStyle w:val="Header"/>
    </w:pPr>
    <w:r>
      <w:t>Project Title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20A6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7262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8E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0A00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3009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8E8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90F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923C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DECD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03E5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0332C"/>
    <w:multiLevelType w:val="hybridMultilevel"/>
    <w:tmpl w:val="D944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7F3FD9"/>
    <w:multiLevelType w:val="multilevel"/>
    <w:tmpl w:val="83C0D626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50" w:hanging="360"/>
      </w:pPr>
    </w:lvl>
    <w:lvl w:ilvl="2" w:tentative="1">
      <w:start w:val="1"/>
      <w:numFmt w:val="lowerRoman"/>
      <w:lvlText w:val="%3."/>
      <w:lvlJc w:val="right"/>
      <w:pPr>
        <w:ind w:left="2370" w:hanging="180"/>
      </w:pPr>
    </w:lvl>
    <w:lvl w:ilvl="3" w:tentative="1">
      <w:start w:val="1"/>
      <w:numFmt w:val="decimal"/>
      <w:lvlText w:val="%4."/>
      <w:lvlJc w:val="left"/>
      <w:pPr>
        <w:ind w:left="3090" w:hanging="360"/>
      </w:pPr>
    </w:lvl>
    <w:lvl w:ilvl="4" w:tentative="1">
      <w:start w:val="1"/>
      <w:numFmt w:val="lowerLetter"/>
      <w:lvlText w:val="%5."/>
      <w:lvlJc w:val="left"/>
      <w:pPr>
        <w:ind w:left="3810" w:hanging="360"/>
      </w:pPr>
    </w:lvl>
    <w:lvl w:ilvl="5" w:tentative="1">
      <w:start w:val="1"/>
      <w:numFmt w:val="lowerRoman"/>
      <w:lvlText w:val="%6."/>
      <w:lvlJc w:val="right"/>
      <w:pPr>
        <w:ind w:left="4530" w:hanging="180"/>
      </w:pPr>
    </w:lvl>
    <w:lvl w:ilvl="6" w:tentative="1">
      <w:start w:val="1"/>
      <w:numFmt w:val="decimal"/>
      <w:lvlText w:val="%7."/>
      <w:lvlJc w:val="left"/>
      <w:pPr>
        <w:ind w:left="5250" w:hanging="360"/>
      </w:pPr>
    </w:lvl>
    <w:lvl w:ilvl="7" w:tentative="1">
      <w:start w:val="1"/>
      <w:numFmt w:val="lowerLetter"/>
      <w:lvlText w:val="%8."/>
      <w:lvlJc w:val="left"/>
      <w:pPr>
        <w:ind w:left="5970" w:hanging="360"/>
      </w:pPr>
    </w:lvl>
    <w:lvl w:ilvl="8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07A86430"/>
    <w:multiLevelType w:val="multilevel"/>
    <w:tmpl w:val="A4C24E7A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>
    <w:nsid w:val="090B0DEF"/>
    <w:multiLevelType w:val="multilevel"/>
    <w:tmpl w:val="83C0D626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50" w:hanging="360"/>
      </w:pPr>
    </w:lvl>
    <w:lvl w:ilvl="2" w:tentative="1">
      <w:start w:val="1"/>
      <w:numFmt w:val="lowerRoman"/>
      <w:lvlText w:val="%3."/>
      <w:lvlJc w:val="right"/>
      <w:pPr>
        <w:ind w:left="2370" w:hanging="180"/>
      </w:pPr>
    </w:lvl>
    <w:lvl w:ilvl="3" w:tentative="1">
      <w:start w:val="1"/>
      <w:numFmt w:val="decimal"/>
      <w:lvlText w:val="%4."/>
      <w:lvlJc w:val="left"/>
      <w:pPr>
        <w:ind w:left="3090" w:hanging="360"/>
      </w:pPr>
    </w:lvl>
    <w:lvl w:ilvl="4" w:tentative="1">
      <w:start w:val="1"/>
      <w:numFmt w:val="lowerLetter"/>
      <w:lvlText w:val="%5."/>
      <w:lvlJc w:val="left"/>
      <w:pPr>
        <w:ind w:left="3810" w:hanging="360"/>
      </w:pPr>
    </w:lvl>
    <w:lvl w:ilvl="5" w:tentative="1">
      <w:start w:val="1"/>
      <w:numFmt w:val="lowerRoman"/>
      <w:lvlText w:val="%6."/>
      <w:lvlJc w:val="right"/>
      <w:pPr>
        <w:ind w:left="4530" w:hanging="180"/>
      </w:pPr>
    </w:lvl>
    <w:lvl w:ilvl="6" w:tentative="1">
      <w:start w:val="1"/>
      <w:numFmt w:val="decimal"/>
      <w:lvlText w:val="%7."/>
      <w:lvlJc w:val="left"/>
      <w:pPr>
        <w:ind w:left="5250" w:hanging="360"/>
      </w:pPr>
    </w:lvl>
    <w:lvl w:ilvl="7" w:tentative="1">
      <w:start w:val="1"/>
      <w:numFmt w:val="lowerLetter"/>
      <w:lvlText w:val="%8."/>
      <w:lvlJc w:val="left"/>
      <w:pPr>
        <w:ind w:left="5970" w:hanging="360"/>
      </w:pPr>
    </w:lvl>
    <w:lvl w:ilvl="8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>
    <w:nsid w:val="0B266B6E"/>
    <w:multiLevelType w:val="hybridMultilevel"/>
    <w:tmpl w:val="6D5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B6428A8"/>
    <w:multiLevelType w:val="multilevel"/>
    <w:tmpl w:val="1BF02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>
    <w:nsid w:val="0D7574B8"/>
    <w:multiLevelType w:val="multilevel"/>
    <w:tmpl w:val="0D246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12D6502E"/>
    <w:multiLevelType w:val="hybridMultilevel"/>
    <w:tmpl w:val="FC665DE6"/>
    <w:lvl w:ilvl="0" w:tplc="E06E8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37D4CBD"/>
    <w:multiLevelType w:val="hybridMultilevel"/>
    <w:tmpl w:val="E7C285A4"/>
    <w:lvl w:ilvl="0" w:tplc="01187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5DA7F2B"/>
    <w:multiLevelType w:val="hybridMultilevel"/>
    <w:tmpl w:val="BF90A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B4F46A3A">
      <w:start w:val="1"/>
      <w:numFmt w:val="lowerRoman"/>
      <w:lvlText w:val="%2."/>
      <w:lvlJc w:val="left"/>
      <w:pPr>
        <w:ind w:left="1800" w:hanging="360"/>
      </w:pPr>
      <w:rPr>
        <w:rFonts w:ascii="Century" w:eastAsia="Times New Roman" w:hAnsi="Century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9B90B75"/>
    <w:multiLevelType w:val="multilevel"/>
    <w:tmpl w:val="BB040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1A7242C6"/>
    <w:multiLevelType w:val="hybridMultilevel"/>
    <w:tmpl w:val="2AA6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481F5F"/>
    <w:multiLevelType w:val="hybridMultilevel"/>
    <w:tmpl w:val="53DC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F84F7E"/>
    <w:multiLevelType w:val="hybridMultilevel"/>
    <w:tmpl w:val="FB1CF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36744F"/>
    <w:multiLevelType w:val="hybridMultilevel"/>
    <w:tmpl w:val="93EA0D8C"/>
    <w:lvl w:ilvl="0" w:tplc="AD16AF4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B4F46A3A">
      <w:start w:val="1"/>
      <w:numFmt w:val="lowerRoman"/>
      <w:lvlText w:val="%2."/>
      <w:lvlJc w:val="left"/>
      <w:pPr>
        <w:ind w:left="1800" w:hanging="360"/>
      </w:pPr>
      <w:rPr>
        <w:rFonts w:ascii="Century" w:eastAsia="Times New Roman" w:hAnsi="Century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9537D87"/>
    <w:multiLevelType w:val="multilevel"/>
    <w:tmpl w:val="D184554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2F557E89"/>
    <w:multiLevelType w:val="hybridMultilevel"/>
    <w:tmpl w:val="3208B986"/>
    <w:lvl w:ilvl="0" w:tplc="E53AA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4FF515C"/>
    <w:multiLevelType w:val="hybridMultilevel"/>
    <w:tmpl w:val="B4E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2A7008"/>
    <w:multiLevelType w:val="multilevel"/>
    <w:tmpl w:val="F0767724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44291579"/>
    <w:multiLevelType w:val="hybridMultilevel"/>
    <w:tmpl w:val="F8C4082A"/>
    <w:lvl w:ilvl="0" w:tplc="78249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7BA7D18"/>
    <w:multiLevelType w:val="hybridMultilevel"/>
    <w:tmpl w:val="B1D4B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FD1103"/>
    <w:multiLevelType w:val="multilevel"/>
    <w:tmpl w:val="A2700D2A"/>
    <w:lvl w:ilvl="0">
      <w:start w:val="3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630E55B0"/>
    <w:multiLevelType w:val="hybridMultilevel"/>
    <w:tmpl w:val="83C0D626"/>
    <w:lvl w:ilvl="0" w:tplc="AD16AF4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3">
    <w:nsid w:val="67DA65FD"/>
    <w:multiLevelType w:val="hybridMultilevel"/>
    <w:tmpl w:val="CC1840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32860"/>
    <w:multiLevelType w:val="multilevel"/>
    <w:tmpl w:val="E33E677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>
    <w:nsid w:val="6B671403"/>
    <w:multiLevelType w:val="hybridMultilevel"/>
    <w:tmpl w:val="B99C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6768CE"/>
    <w:multiLevelType w:val="multilevel"/>
    <w:tmpl w:val="54D27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7">
    <w:nsid w:val="752D20D6"/>
    <w:multiLevelType w:val="multilevel"/>
    <w:tmpl w:val="EACE94A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8">
    <w:nsid w:val="78005FED"/>
    <w:multiLevelType w:val="multilevel"/>
    <w:tmpl w:val="48B81C02"/>
    <w:lvl w:ilvl="0">
      <w:start w:val="2"/>
      <w:numFmt w:val="decimal"/>
      <w:pStyle w:val="Heading1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pStyle w:val="Heading2"/>
      <w:lvlText w:val="%1.%2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37"/>
  </w:num>
  <w:num w:numId="14">
    <w:abstractNumId w:val="20"/>
  </w:num>
  <w:num w:numId="15">
    <w:abstractNumId w:val="12"/>
  </w:num>
  <w:num w:numId="16">
    <w:abstractNumId w:val="32"/>
  </w:num>
  <w:num w:numId="17">
    <w:abstractNumId w:val="13"/>
  </w:num>
  <w:num w:numId="18">
    <w:abstractNumId w:val="11"/>
  </w:num>
  <w:num w:numId="19">
    <w:abstractNumId w:val="25"/>
  </w:num>
  <w:num w:numId="20">
    <w:abstractNumId w:val="38"/>
  </w:num>
  <w:num w:numId="21">
    <w:abstractNumId w:val="24"/>
  </w:num>
  <w:num w:numId="22">
    <w:abstractNumId w:val="31"/>
  </w:num>
  <w:num w:numId="23">
    <w:abstractNumId w:val="18"/>
  </w:num>
  <w:num w:numId="24">
    <w:abstractNumId w:val="17"/>
  </w:num>
  <w:num w:numId="25">
    <w:abstractNumId w:val="19"/>
  </w:num>
  <w:num w:numId="26">
    <w:abstractNumId w:val="16"/>
  </w:num>
  <w:num w:numId="27">
    <w:abstractNumId w:val="38"/>
  </w:num>
  <w:num w:numId="28">
    <w:abstractNumId w:val="10"/>
  </w:num>
  <w:num w:numId="29">
    <w:abstractNumId w:val="14"/>
  </w:num>
  <w:num w:numId="30">
    <w:abstractNumId w:val="23"/>
  </w:num>
  <w:num w:numId="31">
    <w:abstractNumId w:val="22"/>
  </w:num>
  <w:num w:numId="32">
    <w:abstractNumId w:val="36"/>
  </w:num>
  <w:num w:numId="33">
    <w:abstractNumId w:val="35"/>
  </w:num>
  <w:num w:numId="34">
    <w:abstractNumId w:val="38"/>
    <w:lvlOverride w:ilvl="0">
      <w:startOverride w:val="4"/>
    </w:lvlOverride>
    <w:lvlOverride w:ilvl="1">
      <w:startOverride w:val="1"/>
    </w:lvlOverride>
  </w:num>
  <w:num w:numId="35">
    <w:abstractNumId w:val="27"/>
  </w:num>
  <w:num w:numId="36">
    <w:abstractNumId w:val="21"/>
  </w:num>
  <w:num w:numId="37">
    <w:abstractNumId w:val="29"/>
  </w:num>
  <w:num w:numId="38">
    <w:abstractNumId w:val="26"/>
  </w:num>
  <w:num w:numId="39">
    <w:abstractNumId w:val="34"/>
  </w:num>
  <w:num w:numId="40">
    <w:abstractNumId w:val="38"/>
    <w:lvlOverride w:ilvl="0">
      <w:startOverride w:val="4"/>
    </w:lvlOverride>
    <w:lvlOverride w:ilvl="1">
      <w:startOverride w:val="2"/>
    </w:lvlOverride>
  </w:num>
  <w:num w:numId="41">
    <w:abstractNumId w:val="30"/>
  </w:num>
  <w:num w:numId="42">
    <w:abstractNumId w:val="33"/>
  </w:num>
  <w:num w:numId="43">
    <w:abstractNumId w:val="38"/>
    <w:lvlOverride w:ilvl="0">
      <w:startOverride w:val="5"/>
    </w:lvlOverride>
    <w:lvlOverride w:ilvl="1">
      <w:startOverride w:val="1"/>
    </w:lvlOverride>
  </w:num>
  <w:num w:numId="44">
    <w:abstractNumId w:val="38"/>
    <w:lvlOverride w:ilvl="0">
      <w:startOverride w:val="5"/>
    </w:lvlOverride>
    <w:lvlOverride w:ilvl="1">
      <w:startOverride w:val="2"/>
    </w:lvlOverride>
    <w:lvlOverride w:ilvl="2">
      <w:startOverride w:val="1"/>
    </w:lvlOverride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ttachedTemplate r:id="rId1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92D11"/>
    <w:rsid w:val="000107CF"/>
    <w:rsid w:val="00013820"/>
    <w:rsid w:val="00026E13"/>
    <w:rsid w:val="000354E8"/>
    <w:rsid w:val="000355FF"/>
    <w:rsid w:val="0004643D"/>
    <w:rsid w:val="00051507"/>
    <w:rsid w:val="000515A8"/>
    <w:rsid w:val="00051985"/>
    <w:rsid w:val="00061069"/>
    <w:rsid w:val="000635B1"/>
    <w:rsid w:val="000723B8"/>
    <w:rsid w:val="00084060"/>
    <w:rsid w:val="000A4758"/>
    <w:rsid w:val="000B3329"/>
    <w:rsid w:val="000B4D1E"/>
    <w:rsid w:val="000B6ACF"/>
    <w:rsid w:val="000C0D10"/>
    <w:rsid w:val="000D34E5"/>
    <w:rsid w:val="000E43D6"/>
    <w:rsid w:val="000E7979"/>
    <w:rsid w:val="000E7F94"/>
    <w:rsid w:val="000F74BF"/>
    <w:rsid w:val="00105CFE"/>
    <w:rsid w:val="00105F9D"/>
    <w:rsid w:val="00124235"/>
    <w:rsid w:val="00131F88"/>
    <w:rsid w:val="00157D6E"/>
    <w:rsid w:val="00176DCD"/>
    <w:rsid w:val="00181091"/>
    <w:rsid w:val="00183854"/>
    <w:rsid w:val="001956D3"/>
    <w:rsid w:val="001A6384"/>
    <w:rsid w:val="001B0DE3"/>
    <w:rsid w:val="001B511F"/>
    <w:rsid w:val="001C3E9E"/>
    <w:rsid w:val="001C719B"/>
    <w:rsid w:val="001D6F78"/>
    <w:rsid w:val="001E2435"/>
    <w:rsid w:val="001F205A"/>
    <w:rsid w:val="00204533"/>
    <w:rsid w:val="00216807"/>
    <w:rsid w:val="0021715F"/>
    <w:rsid w:val="002319ED"/>
    <w:rsid w:val="0026337D"/>
    <w:rsid w:val="00276FD8"/>
    <w:rsid w:val="00282384"/>
    <w:rsid w:val="002868AD"/>
    <w:rsid w:val="00286BF2"/>
    <w:rsid w:val="00287891"/>
    <w:rsid w:val="002A497F"/>
    <w:rsid w:val="002B53D9"/>
    <w:rsid w:val="002D12A3"/>
    <w:rsid w:val="002D377E"/>
    <w:rsid w:val="002D3DBC"/>
    <w:rsid w:val="002E0094"/>
    <w:rsid w:val="002E636A"/>
    <w:rsid w:val="002F3B9C"/>
    <w:rsid w:val="00314388"/>
    <w:rsid w:val="00326AA4"/>
    <w:rsid w:val="0033790E"/>
    <w:rsid w:val="00343E92"/>
    <w:rsid w:val="00371EA9"/>
    <w:rsid w:val="003801B7"/>
    <w:rsid w:val="00381321"/>
    <w:rsid w:val="00384B88"/>
    <w:rsid w:val="00395BF1"/>
    <w:rsid w:val="003A2C03"/>
    <w:rsid w:val="003C4A5A"/>
    <w:rsid w:val="003E1D32"/>
    <w:rsid w:val="003E60FE"/>
    <w:rsid w:val="003F32CD"/>
    <w:rsid w:val="003F5D73"/>
    <w:rsid w:val="00421704"/>
    <w:rsid w:val="00450CE6"/>
    <w:rsid w:val="00466E2F"/>
    <w:rsid w:val="00476776"/>
    <w:rsid w:val="00481F4E"/>
    <w:rsid w:val="00492A18"/>
    <w:rsid w:val="004A0FE3"/>
    <w:rsid w:val="004B2C26"/>
    <w:rsid w:val="004C2E5D"/>
    <w:rsid w:val="004D34BC"/>
    <w:rsid w:val="004D3F3B"/>
    <w:rsid w:val="004D5284"/>
    <w:rsid w:val="004F180C"/>
    <w:rsid w:val="0051525F"/>
    <w:rsid w:val="0053040D"/>
    <w:rsid w:val="00571E82"/>
    <w:rsid w:val="00573FEA"/>
    <w:rsid w:val="00576060"/>
    <w:rsid w:val="005B776F"/>
    <w:rsid w:val="005C4F6A"/>
    <w:rsid w:val="005E1D85"/>
    <w:rsid w:val="00621C31"/>
    <w:rsid w:val="006316D7"/>
    <w:rsid w:val="0063475B"/>
    <w:rsid w:val="00660E05"/>
    <w:rsid w:val="00685D5C"/>
    <w:rsid w:val="00690054"/>
    <w:rsid w:val="00692F64"/>
    <w:rsid w:val="006A4714"/>
    <w:rsid w:val="006B1352"/>
    <w:rsid w:val="006E21AE"/>
    <w:rsid w:val="006F4E00"/>
    <w:rsid w:val="007050C5"/>
    <w:rsid w:val="00711819"/>
    <w:rsid w:val="00712781"/>
    <w:rsid w:val="00731C74"/>
    <w:rsid w:val="00745CE1"/>
    <w:rsid w:val="00747AD5"/>
    <w:rsid w:val="00750AB3"/>
    <w:rsid w:val="0075202E"/>
    <w:rsid w:val="007646ED"/>
    <w:rsid w:val="00780C56"/>
    <w:rsid w:val="00790AD5"/>
    <w:rsid w:val="007E42D8"/>
    <w:rsid w:val="007E6EFF"/>
    <w:rsid w:val="007F1637"/>
    <w:rsid w:val="007F2C44"/>
    <w:rsid w:val="00803EF0"/>
    <w:rsid w:val="008056B1"/>
    <w:rsid w:val="00817F7C"/>
    <w:rsid w:val="00823A54"/>
    <w:rsid w:val="00857DF3"/>
    <w:rsid w:val="00870C33"/>
    <w:rsid w:val="00872ACB"/>
    <w:rsid w:val="00877CB2"/>
    <w:rsid w:val="00883C5A"/>
    <w:rsid w:val="008A5E79"/>
    <w:rsid w:val="008B1320"/>
    <w:rsid w:val="008B497D"/>
    <w:rsid w:val="008C1997"/>
    <w:rsid w:val="008D25AB"/>
    <w:rsid w:val="008E5AA3"/>
    <w:rsid w:val="00903D78"/>
    <w:rsid w:val="00905DC6"/>
    <w:rsid w:val="009151C6"/>
    <w:rsid w:val="00920CFE"/>
    <w:rsid w:val="00927A65"/>
    <w:rsid w:val="009443E3"/>
    <w:rsid w:val="00951B5B"/>
    <w:rsid w:val="0095474E"/>
    <w:rsid w:val="00982175"/>
    <w:rsid w:val="009838FF"/>
    <w:rsid w:val="009863EA"/>
    <w:rsid w:val="00987479"/>
    <w:rsid w:val="00992D11"/>
    <w:rsid w:val="009A14FA"/>
    <w:rsid w:val="009A655D"/>
    <w:rsid w:val="009B5F51"/>
    <w:rsid w:val="009B6FBB"/>
    <w:rsid w:val="009C59C7"/>
    <w:rsid w:val="00A12BA4"/>
    <w:rsid w:val="00A2061D"/>
    <w:rsid w:val="00A339B2"/>
    <w:rsid w:val="00A34473"/>
    <w:rsid w:val="00A50512"/>
    <w:rsid w:val="00A64A0D"/>
    <w:rsid w:val="00A8400E"/>
    <w:rsid w:val="00A8643B"/>
    <w:rsid w:val="00AA0FE1"/>
    <w:rsid w:val="00AB14A1"/>
    <w:rsid w:val="00AB185A"/>
    <w:rsid w:val="00AB32B2"/>
    <w:rsid w:val="00AC1C1D"/>
    <w:rsid w:val="00AC7C36"/>
    <w:rsid w:val="00AE0256"/>
    <w:rsid w:val="00AE6704"/>
    <w:rsid w:val="00AF284F"/>
    <w:rsid w:val="00AF42A4"/>
    <w:rsid w:val="00B00B1D"/>
    <w:rsid w:val="00B01467"/>
    <w:rsid w:val="00B038D5"/>
    <w:rsid w:val="00B2140F"/>
    <w:rsid w:val="00B42262"/>
    <w:rsid w:val="00B46D39"/>
    <w:rsid w:val="00B5267F"/>
    <w:rsid w:val="00B53FDB"/>
    <w:rsid w:val="00B60D4A"/>
    <w:rsid w:val="00B676FC"/>
    <w:rsid w:val="00B74641"/>
    <w:rsid w:val="00B769DC"/>
    <w:rsid w:val="00B900D6"/>
    <w:rsid w:val="00B909BB"/>
    <w:rsid w:val="00B9792D"/>
    <w:rsid w:val="00BA10EB"/>
    <w:rsid w:val="00BA5EAD"/>
    <w:rsid w:val="00BB596A"/>
    <w:rsid w:val="00BB60BC"/>
    <w:rsid w:val="00BC0929"/>
    <w:rsid w:val="00BC1B5A"/>
    <w:rsid w:val="00BC52B2"/>
    <w:rsid w:val="00BD519B"/>
    <w:rsid w:val="00BE210A"/>
    <w:rsid w:val="00BE42FE"/>
    <w:rsid w:val="00BF4458"/>
    <w:rsid w:val="00BF5976"/>
    <w:rsid w:val="00C1079D"/>
    <w:rsid w:val="00C214BC"/>
    <w:rsid w:val="00C46E9A"/>
    <w:rsid w:val="00C53BE6"/>
    <w:rsid w:val="00C618DC"/>
    <w:rsid w:val="00C720E8"/>
    <w:rsid w:val="00C740C0"/>
    <w:rsid w:val="00C92063"/>
    <w:rsid w:val="00C963A0"/>
    <w:rsid w:val="00C96E62"/>
    <w:rsid w:val="00C971C3"/>
    <w:rsid w:val="00CB5031"/>
    <w:rsid w:val="00CC6004"/>
    <w:rsid w:val="00CC7B67"/>
    <w:rsid w:val="00CE424B"/>
    <w:rsid w:val="00CE59CE"/>
    <w:rsid w:val="00CF3F48"/>
    <w:rsid w:val="00D017A8"/>
    <w:rsid w:val="00D32C10"/>
    <w:rsid w:val="00D40D1A"/>
    <w:rsid w:val="00D47CA9"/>
    <w:rsid w:val="00D50C95"/>
    <w:rsid w:val="00D60174"/>
    <w:rsid w:val="00D64F44"/>
    <w:rsid w:val="00D6555B"/>
    <w:rsid w:val="00D67157"/>
    <w:rsid w:val="00D87A60"/>
    <w:rsid w:val="00DA650A"/>
    <w:rsid w:val="00DB4F02"/>
    <w:rsid w:val="00DD6BF9"/>
    <w:rsid w:val="00DE534F"/>
    <w:rsid w:val="00DF3D92"/>
    <w:rsid w:val="00E0354F"/>
    <w:rsid w:val="00E3554E"/>
    <w:rsid w:val="00E407C1"/>
    <w:rsid w:val="00E4161F"/>
    <w:rsid w:val="00E502B7"/>
    <w:rsid w:val="00E50B4B"/>
    <w:rsid w:val="00E63EB9"/>
    <w:rsid w:val="00E65FA5"/>
    <w:rsid w:val="00E71FF7"/>
    <w:rsid w:val="00E75BA9"/>
    <w:rsid w:val="00E81782"/>
    <w:rsid w:val="00E8706B"/>
    <w:rsid w:val="00E90784"/>
    <w:rsid w:val="00EA609A"/>
    <w:rsid w:val="00EC2C59"/>
    <w:rsid w:val="00EC4FEF"/>
    <w:rsid w:val="00ED225C"/>
    <w:rsid w:val="00EE5905"/>
    <w:rsid w:val="00F008B1"/>
    <w:rsid w:val="00F15874"/>
    <w:rsid w:val="00F23F8D"/>
    <w:rsid w:val="00F24B9E"/>
    <w:rsid w:val="00F34E3E"/>
    <w:rsid w:val="00F5223E"/>
    <w:rsid w:val="00F5299B"/>
    <w:rsid w:val="00F60285"/>
    <w:rsid w:val="00F61C0F"/>
    <w:rsid w:val="00F6447E"/>
    <w:rsid w:val="00F7200F"/>
    <w:rsid w:val="00F80FED"/>
    <w:rsid w:val="00F83C9F"/>
    <w:rsid w:val="00F87716"/>
    <w:rsid w:val="00F91FB4"/>
    <w:rsid w:val="00F92573"/>
    <w:rsid w:val="00F95BCB"/>
    <w:rsid w:val="00FC3E43"/>
    <w:rsid w:val="00FC66BF"/>
    <w:rsid w:val="00FC7475"/>
    <w:rsid w:val="00FD4699"/>
    <w:rsid w:val="00FE7142"/>
    <w:rsid w:val="00FF2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6B"/>
    <w:pPr>
      <w:jc w:val="both"/>
    </w:pPr>
    <w:rPr>
      <w:rFonts w:ascii="Century" w:hAnsi="Century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287891"/>
    <w:pPr>
      <w:keepNext/>
      <w:numPr>
        <w:numId w:val="27"/>
      </w:numPr>
      <w:outlineLvl w:val="0"/>
    </w:pPr>
    <w:rPr>
      <w:rFonts w:ascii="Bookman Old Style" w:hAnsi="Bookman Old Style" w:cs="Arial"/>
      <w:b/>
      <w:bCs/>
      <w:iCs/>
      <w:sz w:val="44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7F2C44"/>
    <w:pPr>
      <w:keepNext/>
      <w:numPr>
        <w:ilvl w:val="1"/>
        <w:numId w:val="27"/>
      </w:numPr>
      <w:spacing w:before="240" w:after="60" w:line="360" w:lineRule="auto"/>
      <w:outlineLvl w:val="1"/>
    </w:pPr>
    <w:rPr>
      <w:rFonts w:ascii="Bookman Old Style" w:hAnsi="Bookman Old Style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9863EA"/>
    <w:pPr>
      <w:keepNext/>
      <w:numPr>
        <w:ilvl w:val="2"/>
        <w:numId w:val="39"/>
      </w:numPr>
      <w:jc w:val="left"/>
      <w:outlineLvl w:val="2"/>
    </w:pPr>
    <w:rPr>
      <w:b/>
      <w:bCs/>
      <w:sz w:val="28"/>
      <w:szCs w:val="20"/>
    </w:rPr>
  </w:style>
  <w:style w:type="paragraph" w:styleId="Heading4">
    <w:name w:val="heading 4"/>
    <w:basedOn w:val="Normal"/>
    <w:next w:val="Normal"/>
    <w:autoRedefine/>
    <w:qFormat/>
    <w:rsid w:val="009A14FA"/>
    <w:pPr>
      <w:keepNext/>
      <w:numPr>
        <w:ilvl w:val="3"/>
        <w:numId w:val="1"/>
      </w:numPr>
      <w:spacing w:before="240" w:after="60"/>
      <w:outlineLvl w:val="3"/>
    </w:pPr>
    <w:rPr>
      <w:rFonts w:ascii="Bookman Old Style" w:hAnsi="Bookman Old Style"/>
      <w:bCs/>
      <w:szCs w:val="28"/>
    </w:rPr>
  </w:style>
  <w:style w:type="paragraph" w:styleId="Heading5">
    <w:name w:val="heading 5"/>
    <w:basedOn w:val="Normal"/>
    <w:next w:val="Normal"/>
    <w:qFormat/>
    <w:rsid w:val="00395BF1"/>
    <w:pPr>
      <w:numPr>
        <w:ilvl w:val="4"/>
        <w:numId w:val="1"/>
      </w:numPr>
      <w:outlineLvl w:val="4"/>
    </w:pPr>
    <w:rPr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rsid w:val="00C1079D"/>
    <w:pPr>
      <w:keepNext/>
      <w:numPr>
        <w:ilvl w:val="5"/>
        <w:numId w:val="1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rsid w:val="00C1079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1079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1079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BF4458"/>
    <w:pPr>
      <w:jc w:val="left"/>
    </w:pPr>
  </w:style>
  <w:style w:type="paragraph" w:styleId="Footer">
    <w:name w:val="footer"/>
    <w:basedOn w:val="Normal"/>
    <w:link w:val="FooterChar"/>
    <w:rsid w:val="00C1079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1079D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  <w:rsid w:val="00C1079D"/>
  </w:style>
  <w:style w:type="paragraph" w:styleId="Caption">
    <w:name w:val="caption"/>
    <w:basedOn w:val="Normal"/>
    <w:next w:val="Normal"/>
    <w:qFormat/>
    <w:rsid w:val="00C1079D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1079D"/>
    <w:rPr>
      <w:color w:val="0000FF"/>
      <w:u w:val="single"/>
    </w:rPr>
  </w:style>
  <w:style w:type="character" w:styleId="FollowedHyperlink">
    <w:name w:val="FollowedHyperlink"/>
    <w:basedOn w:val="DefaultParagraphFont"/>
    <w:rsid w:val="00C1079D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C1079D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C1079D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1079D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C1079D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079D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079D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079D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079D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079D"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rsid w:val="00C1079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1079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1079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1079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1079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1079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1079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1079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1079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1079D"/>
  </w:style>
  <w:style w:type="paragraph" w:styleId="BodyText">
    <w:name w:val="Body Text"/>
    <w:basedOn w:val="Normal"/>
    <w:rsid w:val="00C1079D"/>
    <w:rPr>
      <w:rFonts w:ascii="Arial" w:hAnsi="Arial"/>
      <w:sz w:val="20"/>
      <w:szCs w:val="20"/>
    </w:rPr>
  </w:style>
  <w:style w:type="paragraph" w:styleId="PlainText">
    <w:name w:val="Plain Text"/>
    <w:basedOn w:val="Normal"/>
    <w:rsid w:val="00C1079D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rsid w:val="00C1079D"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rsid w:val="00C1079D"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rsid w:val="00C1079D"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rsid w:val="00C1079D"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rsid w:val="00C1079D"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rsid w:val="00C1079D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rsid w:val="00C1079D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rsid w:val="00C1079D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rsid w:val="00C1079D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rsid w:val="00C1079D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rsid w:val="00C1079D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rsid w:val="00C1079D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rsid w:val="00C1079D"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sid w:val="00C1079D"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lang w:eastAsia="ja-JP"/>
    </w:rPr>
  </w:style>
  <w:style w:type="table" w:styleId="TableGrid">
    <w:name w:val="Table Grid"/>
    <w:basedOn w:val="TableNormal"/>
    <w:uiPriority w:val="59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4458"/>
    <w:rPr>
      <w:rFonts w:ascii="Century" w:hAnsi="Century"/>
      <w:sz w:val="24"/>
      <w:szCs w:val="24"/>
      <w:lang w:val="en-US" w:eastAsia="en-US"/>
    </w:rPr>
  </w:style>
  <w:style w:type="table" w:customStyle="1" w:styleId="LightGrid-Accent11">
    <w:name w:val="Light Grid - Accent 11"/>
    <w:basedOn w:val="TableNormal"/>
    <w:uiPriority w:val="62"/>
    <w:rsid w:val="00BF597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rsid w:val="001B511F"/>
    <w:rPr>
      <w:rFonts w:ascii="Century" w:hAnsi="Century"/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3790E"/>
  </w:style>
  <w:style w:type="character" w:customStyle="1" w:styleId="Heading2Char">
    <w:name w:val="Heading 2 Char"/>
    <w:basedOn w:val="DefaultParagraphFont"/>
    <w:link w:val="Heading2"/>
    <w:rsid w:val="007F2C44"/>
    <w:rPr>
      <w:rFonts w:ascii="Bookman Old Style" w:hAnsi="Bookman Old Style" w:cs="Arial"/>
      <w:b/>
      <w:bCs/>
      <w:iCs/>
      <w:sz w:val="28"/>
      <w:szCs w:val="28"/>
      <w:lang w:val="en-US" w:eastAsia="en-US"/>
    </w:rPr>
  </w:style>
  <w:style w:type="paragraph" w:customStyle="1" w:styleId="NormalComment">
    <w:name w:val="Normal Comment"/>
    <w:basedOn w:val="Normal"/>
    <w:rsid w:val="00B909BB"/>
    <w:pPr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Arial" w:hAnsi="Arial"/>
      <w:color w:val="FF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9863EA"/>
  </w:style>
  <w:style w:type="paragraph" w:customStyle="1" w:styleId="Default">
    <w:name w:val="Default"/>
    <w:rsid w:val="00CE59C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6B"/>
    <w:pPr>
      <w:jc w:val="both"/>
    </w:pPr>
    <w:rPr>
      <w:rFonts w:ascii="Century" w:hAnsi="Century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287891"/>
    <w:pPr>
      <w:keepNext/>
      <w:numPr>
        <w:numId w:val="27"/>
      </w:numPr>
      <w:outlineLvl w:val="0"/>
    </w:pPr>
    <w:rPr>
      <w:rFonts w:ascii="Bookman Old Style" w:hAnsi="Bookman Old Style" w:cs="Arial"/>
      <w:b/>
      <w:bCs/>
      <w:iCs/>
      <w:sz w:val="44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7F2C44"/>
    <w:pPr>
      <w:keepNext/>
      <w:numPr>
        <w:ilvl w:val="1"/>
        <w:numId w:val="27"/>
      </w:numPr>
      <w:spacing w:before="240" w:after="60" w:line="360" w:lineRule="auto"/>
      <w:outlineLvl w:val="1"/>
    </w:pPr>
    <w:rPr>
      <w:rFonts w:ascii="Bookman Old Style" w:hAnsi="Bookman Old Style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9863EA"/>
    <w:pPr>
      <w:keepNext/>
      <w:numPr>
        <w:ilvl w:val="2"/>
        <w:numId w:val="39"/>
      </w:numPr>
      <w:jc w:val="left"/>
      <w:outlineLvl w:val="2"/>
    </w:pPr>
    <w:rPr>
      <w:b/>
      <w:bCs/>
      <w:sz w:val="28"/>
      <w:szCs w:val="20"/>
    </w:rPr>
  </w:style>
  <w:style w:type="paragraph" w:styleId="Heading4">
    <w:name w:val="heading 4"/>
    <w:basedOn w:val="Normal"/>
    <w:next w:val="Normal"/>
    <w:autoRedefine/>
    <w:qFormat/>
    <w:rsid w:val="009A14FA"/>
    <w:pPr>
      <w:keepNext/>
      <w:numPr>
        <w:ilvl w:val="3"/>
        <w:numId w:val="1"/>
      </w:numPr>
      <w:spacing w:before="240" w:after="60"/>
      <w:outlineLvl w:val="3"/>
    </w:pPr>
    <w:rPr>
      <w:rFonts w:ascii="Bookman Old Style" w:hAnsi="Bookman Old Style"/>
      <w:bCs/>
      <w:szCs w:val="28"/>
    </w:rPr>
  </w:style>
  <w:style w:type="paragraph" w:styleId="Heading5">
    <w:name w:val="heading 5"/>
    <w:basedOn w:val="Normal"/>
    <w:next w:val="Normal"/>
    <w:qFormat/>
    <w:rsid w:val="00395BF1"/>
    <w:pPr>
      <w:numPr>
        <w:ilvl w:val="4"/>
        <w:numId w:val="1"/>
      </w:numPr>
      <w:outlineLvl w:val="4"/>
    </w:pPr>
    <w:rPr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BF4458"/>
    <w:pPr>
      <w:jc w:val="left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">
    <w:name w:val="Body Text"/>
    <w:basedOn w:val="Normal"/>
    <w:rPr>
      <w:rFonts w:ascii="Arial" w:hAnsi="Arial"/>
      <w:sz w:val="20"/>
      <w:szCs w:val="20"/>
    </w:rPr>
  </w:style>
  <w:style w:type="paragraph" w:styleId="PlainText">
    <w:name w:val="Plain Text"/>
    <w:basedOn w:val="Normal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lang w:eastAsia="ja-JP"/>
    </w:rPr>
  </w:style>
  <w:style w:type="table" w:styleId="TableGrid">
    <w:name w:val="Table Grid"/>
    <w:basedOn w:val="TableNormal"/>
    <w:uiPriority w:val="59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4458"/>
    <w:rPr>
      <w:rFonts w:ascii="Century" w:hAnsi="Century"/>
      <w:sz w:val="24"/>
      <w:szCs w:val="24"/>
      <w:lang w:val="en-US" w:eastAsia="en-US"/>
    </w:rPr>
  </w:style>
  <w:style w:type="table" w:customStyle="1" w:styleId="LightGrid-Accent11">
    <w:name w:val="Light Grid - Accent 11"/>
    <w:basedOn w:val="TableNormal"/>
    <w:uiPriority w:val="62"/>
    <w:rsid w:val="00BF5976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rsid w:val="001B511F"/>
    <w:rPr>
      <w:rFonts w:ascii="Century" w:hAnsi="Century"/>
      <w:sz w:val="24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3790E"/>
  </w:style>
  <w:style w:type="character" w:customStyle="1" w:styleId="Heading2Char">
    <w:name w:val="Heading 2 Char"/>
    <w:basedOn w:val="DefaultParagraphFont"/>
    <w:link w:val="Heading2"/>
    <w:rsid w:val="007F2C44"/>
    <w:rPr>
      <w:rFonts w:ascii="Bookman Old Style" w:hAnsi="Bookman Old Style" w:cs="Arial"/>
      <w:b/>
      <w:bCs/>
      <w:iCs/>
      <w:sz w:val="28"/>
      <w:szCs w:val="28"/>
      <w:lang w:val="en-US" w:eastAsia="en-US"/>
    </w:rPr>
  </w:style>
  <w:style w:type="paragraph" w:customStyle="1" w:styleId="NormalComment">
    <w:name w:val="Normal Comment"/>
    <w:basedOn w:val="Normal"/>
    <w:rsid w:val="00B909BB"/>
    <w:pPr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Arial" w:hAnsi="Arial"/>
      <w:color w:val="FF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9863EA"/>
  </w:style>
  <w:style w:type="paragraph" w:customStyle="1" w:styleId="Default">
    <w:name w:val="Default"/>
    <w:rsid w:val="00CE59C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slaan\Documents\Custom%20Office%20Templates\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C9A2ADC8947042958AFBF6C2E56A33" ma:contentTypeVersion="4" ma:contentTypeDescription="Create a new document." ma:contentTypeScope="" ma:versionID="ae4384d3560b0927a68f3a9e19dba1a3">
  <xsd:schema xmlns:xsd="http://www.w3.org/2001/XMLSchema" xmlns:xs="http://www.w3.org/2001/XMLSchema" xmlns:p="http://schemas.microsoft.com/office/2006/metadata/properties" xmlns:ns2="478f8a8b-2547-4e95-b23f-421fa568a9dc" targetNamespace="http://schemas.microsoft.com/office/2006/metadata/properties" ma:root="true" ma:fieldsID="ecdb0a4a9d8fb74c5b6cfabd48aca3e1" ns2:_="">
    <xsd:import namespace="478f8a8b-2547-4e95-b23f-421fa568a9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8a8b-2547-4e95-b23f-421fa568a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3E8407-5F36-4D8C-A34D-2BB680D2F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3EA15C-6F65-4056-803B-03095F2591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155044-E69B-4248-BEBB-FE88B54B13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A22D9C-EF40-46D8-93F8-E078111CE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f8a8b-2547-4e95-b23f-421fa568a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196</TotalTime>
  <Pages>10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Links>
    <vt:vector size="498" baseType="variant"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_Toc90810827</vt:lpwstr>
      </vt:variant>
      <vt:variant>
        <vt:i4>1572915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_Toc90810826</vt:lpwstr>
      </vt:variant>
      <vt:variant>
        <vt:i4>1769523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_Toc90810825</vt:lpwstr>
      </vt:variant>
      <vt:variant>
        <vt:i4>1703987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_Toc90810824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_Toc90810823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_Toc90810822</vt:lpwstr>
      </vt:variant>
      <vt:variant>
        <vt:i4>2031667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_Toc90810821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_Toc90810820</vt:lpwstr>
      </vt:variant>
      <vt:variant>
        <vt:i4>1507376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_Toc90810819</vt:lpwstr>
      </vt:variant>
      <vt:variant>
        <vt:i4>1441840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_Toc90810818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_Toc90810817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_Toc90810816</vt:lpwstr>
      </vt:variant>
      <vt:variant>
        <vt:i4>1769520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_Toc90810815</vt:lpwstr>
      </vt:variant>
      <vt:variant>
        <vt:i4>1703984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_Toc90810814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_Toc90810813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_Toc90810812</vt:lpwstr>
      </vt:variant>
      <vt:variant>
        <vt:i4>2031664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_Toc90810811</vt:lpwstr>
      </vt:variant>
      <vt:variant>
        <vt:i4>1966128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_Toc90810810</vt:lpwstr>
      </vt:variant>
      <vt:variant>
        <vt:i4>1507377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_Toc90810809</vt:lpwstr>
      </vt:variant>
      <vt:variant>
        <vt:i4>1441841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_Toc90810808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_Toc90810807</vt:lpwstr>
      </vt:variant>
      <vt:variant>
        <vt:i4>1572913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_Toc90810806</vt:lpwstr>
      </vt:variant>
      <vt:variant>
        <vt:i4>1769521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_Toc90810805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_Toc90810804</vt:lpwstr>
      </vt:variant>
      <vt:variant>
        <vt:i4>1900593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_Toc90810803</vt:lpwstr>
      </vt:variant>
      <vt:variant>
        <vt:i4>1835057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_Toc90810802</vt:lpwstr>
      </vt:variant>
      <vt:variant>
        <vt:i4>2031665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_Toc90810801</vt:lpwstr>
      </vt:variant>
      <vt:variant>
        <vt:i4>1966129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_Toc90810800</vt:lpwstr>
      </vt:variant>
      <vt:variant>
        <vt:i4>1572920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_Toc90810799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_Toc90810798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_Toc90810797</vt:lpwstr>
      </vt:variant>
      <vt:variant>
        <vt:i4>1507384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_Toc90810796</vt:lpwstr>
      </vt:variant>
      <vt:variant>
        <vt:i4>1310776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_Toc90810795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_Toc90810794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_Toc90810793</vt:lpwstr>
      </vt:variant>
      <vt:variant>
        <vt:i4>1245240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_Toc90810792</vt:lpwstr>
      </vt:variant>
      <vt:variant>
        <vt:i4>1048632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_Toc90810791</vt:lpwstr>
      </vt:variant>
      <vt:variant>
        <vt:i4>1114168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_Toc90810790</vt:lpwstr>
      </vt:variant>
      <vt:variant>
        <vt:i4>1572921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_Toc90810789</vt:lpwstr>
      </vt:variant>
      <vt:variant>
        <vt:i4>1638457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_Toc90810788</vt:lpwstr>
      </vt:variant>
      <vt:variant>
        <vt:i4>1441849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_Toc90810787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_Toc90810786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_Toc90810785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_Toc90810784</vt:lpwstr>
      </vt:variant>
      <vt:variant>
        <vt:i4>1179705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_Toc90810783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_Toc90810782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_Toc90810781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_Toc90810780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_Toc90810779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_Toc90810778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_Toc90810777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_Toc90810776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_Toc90810775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_Toc90810774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_Toc90810773</vt:lpwstr>
      </vt:variant>
      <vt:variant>
        <vt:i4>1245238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_Toc90810772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_Toc90810771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_Toc90810770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_Toc90810769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_Toc90810768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_Toc90810767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_Toc90810766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_Toc90810765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_Toc90810764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_Toc90810763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_Toc90810762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_Toc90810761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_Toc90810760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_Toc90810759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_Toc90810758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_Toc90810757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_Toc90810756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_Toc90810755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_Toc90810754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_Toc90810753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_Toc90810752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_Toc90810751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_Toc90810750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_Toc90810749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_Toc90810748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_Toc90810747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_Toc90810746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_Toc90810745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Arslaan</dc:creator>
  <cp:lastModifiedBy>Awaiz</cp:lastModifiedBy>
  <cp:revision>17</cp:revision>
  <cp:lastPrinted>2014-03-28T09:03:00Z</cp:lastPrinted>
  <dcterms:created xsi:type="dcterms:W3CDTF">2014-03-28T09:03:00Z</dcterms:created>
  <dcterms:modified xsi:type="dcterms:W3CDTF">2022-11-28T19:06:00Z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0x0101000EC9A2ADC8947042958AFBF6C2E56A33</vt:lpwstr>
  </property>
</Properties>
</file>